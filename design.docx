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5745" w:rsidRDefault="00206B4E">
      <w:pPr>
        <w:pStyle w:val="Title"/>
      </w:pPr>
      <w:r>
        <w:t>find the moment</w:t>
      </w:r>
      <w:r w:rsidR="00285745">
        <w:t xml:space="preserve"> </w:t>
      </w:r>
    </w:p>
    <w:p w:rsidR="003864D5" w:rsidRDefault="00285745" w:rsidP="003864D5">
      <w:pPr>
        <w:pStyle w:val="Title"/>
        <w:rPr>
          <w:sz w:val="28"/>
        </w:rPr>
      </w:pPr>
      <w:r w:rsidRPr="003864D5">
        <w:rPr>
          <w:sz w:val="28"/>
        </w:rPr>
        <w:t xml:space="preserve">– </w:t>
      </w:r>
      <w:r w:rsidR="00DD69C0" w:rsidRPr="003864D5">
        <w:rPr>
          <w:sz w:val="28"/>
        </w:rPr>
        <w:t>integrating ads into opentasks</w:t>
      </w:r>
      <w:r w:rsidR="006D2349">
        <w:rPr>
          <w:sz w:val="28"/>
        </w:rPr>
        <w:t xml:space="preserve">. </w:t>
      </w:r>
      <w:r w:rsidR="003864D5" w:rsidRPr="003864D5">
        <w:rPr>
          <w:sz w:val="28"/>
        </w:rPr>
        <w:t>Sponsor: Cheetah Mobile</w:t>
      </w:r>
    </w:p>
    <w:p w:rsidR="00032703" w:rsidRPr="001941C4" w:rsidRDefault="001941C4" w:rsidP="001941C4">
      <w:pPr>
        <w:pStyle w:val="Title"/>
        <w:rPr>
          <w:sz w:val="28"/>
        </w:rPr>
      </w:pPr>
      <w:r w:rsidRPr="001941C4">
        <w:rPr>
          <w:caps w:val="0"/>
          <w:sz w:val="28"/>
        </w:rPr>
        <w:t>–</w:t>
      </w:r>
      <w:r>
        <w:rPr>
          <w:sz w:val="28"/>
        </w:rPr>
        <w:t xml:space="preserve"> Srping 2016 </w:t>
      </w:r>
      <w:r w:rsidRPr="001941C4">
        <w:rPr>
          <w:sz w:val="28"/>
        </w:rPr>
        <w:t>14-844:</w:t>
      </w:r>
      <w:r w:rsidR="008138BF">
        <w:rPr>
          <w:sz w:val="28"/>
        </w:rPr>
        <w:t xml:space="preserve"> </w:t>
      </w:r>
      <w:r w:rsidRPr="001941C4">
        <w:rPr>
          <w:sz w:val="28"/>
        </w:rPr>
        <w:t>Special Topics:</w:t>
      </w:r>
      <w:r w:rsidR="001D7E92">
        <w:rPr>
          <w:sz w:val="28"/>
        </w:rPr>
        <w:t xml:space="preserve"> </w:t>
      </w:r>
      <w:r w:rsidRPr="001941C4">
        <w:rPr>
          <w:sz w:val="28"/>
        </w:rPr>
        <w:t>Mobile Advertising</w:t>
      </w:r>
    </w:p>
    <w:p w:rsidR="00FF4ECC" w:rsidRPr="00B844B1" w:rsidRDefault="00FF4ECC" w:rsidP="00FF4ECC">
      <w:pPr>
        <w:rPr>
          <w:sz w:val="24"/>
        </w:rPr>
      </w:pPr>
      <w:r w:rsidRPr="00B844B1">
        <w:rPr>
          <w:sz w:val="24"/>
        </w:rPr>
        <w:t xml:space="preserve">This is a design document </w:t>
      </w:r>
      <w:r w:rsidR="001C6BC6">
        <w:rPr>
          <w:sz w:val="24"/>
        </w:rPr>
        <w:t>on</w:t>
      </w:r>
      <w:r w:rsidRPr="00B844B1">
        <w:rPr>
          <w:sz w:val="24"/>
        </w:rPr>
        <w:t xml:space="preserve"> the idea of integrating ads with rewards into OpenTasks, an And</w:t>
      </w:r>
      <w:r w:rsidR="00EA1E01" w:rsidRPr="00B844B1">
        <w:rPr>
          <w:sz w:val="24"/>
        </w:rPr>
        <w:t>roid mobile app that</w:t>
      </w:r>
      <w:r w:rsidRPr="00B844B1">
        <w:rPr>
          <w:sz w:val="24"/>
        </w:rPr>
        <w:t xml:space="preserve"> lets user m</w:t>
      </w:r>
      <w:r w:rsidR="00D877FC" w:rsidRPr="00B844B1">
        <w:rPr>
          <w:sz w:val="24"/>
        </w:rPr>
        <w:t>a</w:t>
      </w:r>
      <w:r w:rsidR="005D530F" w:rsidRPr="00B844B1">
        <w:rPr>
          <w:sz w:val="24"/>
        </w:rPr>
        <w:t xml:space="preserve">nage </w:t>
      </w:r>
      <w:r w:rsidR="00E51F3F">
        <w:rPr>
          <w:sz w:val="24"/>
        </w:rPr>
        <w:t>tasks</w:t>
      </w:r>
      <w:r w:rsidR="005D530F" w:rsidRPr="00B844B1">
        <w:rPr>
          <w:sz w:val="24"/>
        </w:rPr>
        <w:t>.</w:t>
      </w:r>
      <w:r w:rsidR="001073D2" w:rsidRPr="00B844B1">
        <w:rPr>
          <w:sz w:val="24"/>
        </w:rPr>
        <w:t xml:space="preserve"> </w:t>
      </w:r>
    </w:p>
    <w:p w:rsidR="00206B4E" w:rsidRPr="00D54D62" w:rsidRDefault="00206B4E" w:rsidP="00FF4ECC">
      <w:pPr>
        <w:rPr>
          <w:rStyle w:val="IntenseReference"/>
        </w:rPr>
      </w:pPr>
      <w:r w:rsidRPr="00D54D62">
        <w:rPr>
          <w:rStyle w:val="IntenseReference"/>
        </w:rPr>
        <w:t>Document outline:</w:t>
      </w:r>
    </w:p>
    <w:p w:rsidR="00104FC2" w:rsidRPr="00B844B1" w:rsidRDefault="00600E21" w:rsidP="00600E21">
      <w:pPr>
        <w:pStyle w:val="ListParagraph"/>
        <w:numPr>
          <w:ilvl w:val="0"/>
          <w:numId w:val="4"/>
        </w:numPr>
        <w:rPr>
          <w:sz w:val="24"/>
        </w:rPr>
      </w:pPr>
      <w:r w:rsidRPr="00B844B1">
        <w:rPr>
          <w:sz w:val="24"/>
        </w:rPr>
        <w:t>Introduction</w:t>
      </w:r>
    </w:p>
    <w:p w:rsidR="00600E21" w:rsidRPr="00B844B1" w:rsidRDefault="00600E21" w:rsidP="00600E21">
      <w:pPr>
        <w:pStyle w:val="ListParagraph"/>
        <w:numPr>
          <w:ilvl w:val="0"/>
          <w:numId w:val="4"/>
        </w:numPr>
        <w:rPr>
          <w:sz w:val="24"/>
        </w:rPr>
      </w:pPr>
      <w:r w:rsidRPr="00B844B1">
        <w:rPr>
          <w:sz w:val="24"/>
        </w:rPr>
        <w:t>OpenTasks</w:t>
      </w:r>
    </w:p>
    <w:p w:rsidR="00600E21" w:rsidRPr="00B844B1" w:rsidRDefault="00600E21" w:rsidP="00600E21">
      <w:pPr>
        <w:pStyle w:val="ListParagraph"/>
        <w:numPr>
          <w:ilvl w:val="1"/>
          <w:numId w:val="4"/>
        </w:numPr>
        <w:rPr>
          <w:sz w:val="24"/>
        </w:rPr>
      </w:pPr>
      <w:r w:rsidRPr="00B844B1">
        <w:rPr>
          <w:sz w:val="24"/>
        </w:rPr>
        <w:t>User behavior: how does users interact with OpenTasks</w:t>
      </w:r>
    </w:p>
    <w:p w:rsidR="00600E21" w:rsidRDefault="00105DA3" w:rsidP="00600E21">
      <w:pPr>
        <w:pStyle w:val="ListParagraph"/>
        <w:numPr>
          <w:ilvl w:val="1"/>
          <w:numId w:val="4"/>
        </w:numPr>
        <w:rPr>
          <w:sz w:val="24"/>
        </w:rPr>
      </w:pPr>
      <w:r>
        <w:rPr>
          <w:sz w:val="24"/>
        </w:rPr>
        <w:t>M</w:t>
      </w:r>
      <w:r w:rsidR="00600E21" w:rsidRPr="00B844B1">
        <w:rPr>
          <w:sz w:val="24"/>
        </w:rPr>
        <w:t>otivation: why and when does users use OpenTasks</w:t>
      </w:r>
    </w:p>
    <w:p w:rsidR="00E42397" w:rsidRPr="00B844B1" w:rsidRDefault="00C847D5" w:rsidP="00E42397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kiip SDK</w:t>
      </w:r>
    </w:p>
    <w:p w:rsidR="00573681" w:rsidRPr="00B844B1" w:rsidRDefault="00A80A18" w:rsidP="00573681">
      <w:pPr>
        <w:pStyle w:val="ListParagraph"/>
        <w:numPr>
          <w:ilvl w:val="0"/>
          <w:numId w:val="4"/>
        </w:numPr>
        <w:rPr>
          <w:sz w:val="24"/>
        </w:rPr>
      </w:pPr>
      <w:r w:rsidRPr="00B844B1">
        <w:rPr>
          <w:sz w:val="24"/>
        </w:rPr>
        <w:t xml:space="preserve">Preliminary </w:t>
      </w:r>
      <w:r w:rsidR="00A41807">
        <w:rPr>
          <w:sz w:val="24"/>
        </w:rPr>
        <w:t>p</w:t>
      </w:r>
      <w:r w:rsidR="00600E21" w:rsidRPr="00B844B1">
        <w:rPr>
          <w:sz w:val="24"/>
        </w:rPr>
        <w:t>lacement design</w:t>
      </w:r>
    </w:p>
    <w:p w:rsidR="00D54D62" w:rsidRPr="00D54D62" w:rsidRDefault="00D54D62" w:rsidP="00D54D62">
      <w:pPr>
        <w:rPr>
          <w:rStyle w:val="IntenseReference"/>
        </w:rPr>
      </w:pPr>
      <w:r w:rsidRPr="00DF15F7">
        <w:rPr>
          <w:rStyle w:val="IntenseReference"/>
        </w:rPr>
        <w:t>Tools</w:t>
      </w:r>
      <w:r w:rsidRPr="00D54D62">
        <w:rPr>
          <w:rStyle w:val="IntenseReference"/>
        </w:rPr>
        <w:t>:</w:t>
      </w:r>
    </w:p>
    <w:p w:rsidR="00573681" w:rsidRPr="00B844B1" w:rsidRDefault="00B65A6E" w:rsidP="00573681">
      <w:pPr>
        <w:rPr>
          <w:sz w:val="24"/>
        </w:rPr>
      </w:pPr>
      <w:r>
        <w:rPr>
          <w:noProof/>
          <w:lang w:eastAsia="zh-CN"/>
        </w:rPr>
        <w:drawing>
          <wp:inline distT="0" distB="0" distL="0" distR="0" wp14:anchorId="41E4453F" wp14:editId="6D415BF3">
            <wp:extent cx="457200" cy="45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7D5">
        <w:t xml:space="preserve"> </w:t>
      </w:r>
      <w:r w:rsidR="00BF2554" w:rsidRPr="00B844B1">
        <w:rPr>
          <w:sz w:val="24"/>
        </w:rPr>
        <w:t xml:space="preserve">OpenTasks: </w:t>
      </w:r>
      <w:hyperlink r:id="rId10" w:history="1">
        <w:r w:rsidR="00BF2554" w:rsidRPr="00B844B1">
          <w:rPr>
            <w:rStyle w:val="Hyperlink"/>
            <w:sz w:val="24"/>
          </w:rPr>
          <w:t>https://play.google.com/store/apps/details?id=org.dmfs.tasks</w:t>
        </w:r>
      </w:hyperlink>
      <w:r w:rsidR="00C01B87" w:rsidRPr="00B844B1">
        <w:rPr>
          <w:sz w:val="24"/>
        </w:rPr>
        <w:t xml:space="preserve"> </w:t>
      </w:r>
    </w:p>
    <w:p w:rsidR="00BF2554" w:rsidRPr="00B844B1" w:rsidRDefault="00B65A6E" w:rsidP="00573681">
      <w:pPr>
        <w:rPr>
          <w:sz w:val="24"/>
        </w:rPr>
      </w:pPr>
      <w:r w:rsidRPr="00B844B1">
        <w:rPr>
          <w:noProof/>
          <w:sz w:val="24"/>
          <w:lang w:eastAsia="zh-CN"/>
        </w:rPr>
        <w:drawing>
          <wp:inline distT="0" distB="0" distL="0" distR="0" wp14:anchorId="096CFAB7" wp14:editId="34DAFE05">
            <wp:extent cx="457200" cy="457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iip_log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7D5" w:rsidRPr="00B844B1">
        <w:rPr>
          <w:sz w:val="24"/>
        </w:rPr>
        <w:t xml:space="preserve"> </w:t>
      </w:r>
      <w:r w:rsidR="00BF2554" w:rsidRPr="00B844B1">
        <w:rPr>
          <w:sz w:val="24"/>
        </w:rPr>
        <w:t>kiip SDK:</w:t>
      </w:r>
      <w:r w:rsidR="0046503B" w:rsidRPr="00B844B1">
        <w:rPr>
          <w:sz w:val="24"/>
        </w:rPr>
        <w:t xml:space="preserve"> </w:t>
      </w:r>
      <w:hyperlink r:id="rId12" w:history="1">
        <w:r w:rsidR="0046503B" w:rsidRPr="00B844B1">
          <w:rPr>
            <w:rStyle w:val="Hyperlink"/>
            <w:sz w:val="24"/>
          </w:rPr>
          <w:t>http://docs.kiip.me/en/sdk/</w:t>
        </w:r>
      </w:hyperlink>
      <w:r w:rsidR="0046503B" w:rsidRPr="00B844B1">
        <w:rPr>
          <w:sz w:val="24"/>
        </w:rPr>
        <w:t xml:space="preserve"> </w:t>
      </w:r>
    </w:p>
    <w:p w:rsidR="00695928" w:rsidRDefault="00DF15F7" w:rsidP="00573681">
      <w:pPr>
        <w:rPr>
          <w:rStyle w:val="IntenseReference"/>
        </w:rPr>
      </w:pPr>
      <w:r w:rsidRPr="00DF15F7">
        <w:rPr>
          <w:rStyle w:val="IntenseReference"/>
        </w:rPr>
        <w:t>References:</w:t>
      </w:r>
    </w:p>
    <w:p w:rsidR="00DF15F7" w:rsidRPr="00B844B1" w:rsidRDefault="00DF15F7" w:rsidP="00966FE5">
      <w:pPr>
        <w:pStyle w:val="ListParagraph"/>
        <w:numPr>
          <w:ilvl w:val="0"/>
          <w:numId w:val="4"/>
        </w:numPr>
        <w:rPr>
          <w:sz w:val="24"/>
        </w:rPr>
      </w:pPr>
      <w:r w:rsidRPr="00B844B1">
        <w:rPr>
          <w:sz w:val="24"/>
        </w:rPr>
        <w:t>Mobile Ad lecture slides</w:t>
      </w:r>
    </w:p>
    <w:p w:rsidR="00DF15F7" w:rsidRPr="00D002FC" w:rsidRDefault="002B5C89" w:rsidP="00137BB9">
      <w:pPr>
        <w:pStyle w:val="ListParagraph"/>
        <w:numPr>
          <w:ilvl w:val="0"/>
          <w:numId w:val="7"/>
        </w:numPr>
        <w:rPr>
          <w:rStyle w:val="Hyperlink"/>
        </w:rPr>
      </w:pPr>
      <w:hyperlink r:id="rId13" w:history="1">
        <w:r w:rsidR="006814E0" w:rsidRPr="00B844B1">
          <w:rPr>
            <w:rStyle w:val="Hyperlink"/>
            <w:sz w:val="24"/>
          </w:rPr>
          <w:t>http://www.kiip.me/brands/</w:t>
        </w:r>
      </w:hyperlink>
    </w:p>
    <w:p w:rsidR="006814E0" w:rsidRPr="00D002FC" w:rsidRDefault="002B5C89" w:rsidP="006814E0">
      <w:pPr>
        <w:pStyle w:val="ListParagraph"/>
        <w:numPr>
          <w:ilvl w:val="0"/>
          <w:numId w:val="7"/>
        </w:numPr>
        <w:rPr>
          <w:rStyle w:val="Hyperlink"/>
        </w:rPr>
      </w:pPr>
      <w:hyperlink r:id="rId14" w:history="1">
        <w:r w:rsidR="000F4E47" w:rsidRPr="00B844B1">
          <w:rPr>
            <w:rStyle w:val="Hyperlink"/>
            <w:sz w:val="24"/>
          </w:rPr>
          <w:t>https://support.google.com/adwords/answer/2615875?hl=en</w:t>
        </w:r>
      </w:hyperlink>
      <w:r w:rsidR="000F4E47" w:rsidRPr="00D002FC">
        <w:rPr>
          <w:rStyle w:val="Hyperlink"/>
        </w:rPr>
        <w:t xml:space="preserve"> </w:t>
      </w:r>
    </w:p>
    <w:p w:rsidR="006A6B49" w:rsidRDefault="002B5C89" w:rsidP="006A6B49">
      <w:pPr>
        <w:pStyle w:val="ListParagraph"/>
        <w:numPr>
          <w:ilvl w:val="0"/>
          <w:numId w:val="7"/>
        </w:numPr>
        <w:rPr>
          <w:rStyle w:val="Hyperlink"/>
        </w:rPr>
      </w:pPr>
      <w:hyperlink r:id="rId15" w:history="1">
        <w:r w:rsidR="006A6B49" w:rsidRPr="00F04A4C">
          <w:rPr>
            <w:rStyle w:val="Hyperlink"/>
            <w:sz w:val="24"/>
          </w:rPr>
          <w:t>https://www.quora.com/What-is-the-average-CTR-on-Facebook-ads</w:t>
        </w:r>
      </w:hyperlink>
      <w:r w:rsidR="006A6B49" w:rsidRPr="00D002FC">
        <w:rPr>
          <w:rStyle w:val="Hyperlink"/>
        </w:rPr>
        <w:t xml:space="preserve"> </w:t>
      </w:r>
    </w:p>
    <w:p w:rsidR="00D46DA8" w:rsidRDefault="00D46DA8" w:rsidP="00D46DA8">
      <w:pPr>
        <w:pStyle w:val="ListParagraph"/>
        <w:rPr>
          <w:rStyle w:val="Hyperlink"/>
        </w:rPr>
      </w:pPr>
    </w:p>
    <w:p w:rsidR="00B822C2" w:rsidRDefault="00B822C2" w:rsidP="00D46DA8">
      <w:pPr>
        <w:pStyle w:val="ListParagraph"/>
        <w:rPr>
          <w:rStyle w:val="Hyperlink"/>
        </w:rPr>
      </w:pPr>
    </w:p>
    <w:p w:rsidR="00B822C2" w:rsidRDefault="00B822C2" w:rsidP="00D46DA8">
      <w:pPr>
        <w:pStyle w:val="ListParagraph"/>
        <w:rPr>
          <w:rStyle w:val="Hyperlink"/>
        </w:rPr>
      </w:pPr>
    </w:p>
    <w:p w:rsidR="00B822C2" w:rsidRDefault="00B822C2" w:rsidP="00D46DA8">
      <w:pPr>
        <w:pStyle w:val="ListParagraph"/>
        <w:rPr>
          <w:rStyle w:val="Hyperlink"/>
        </w:rPr>
      </w:pPr>
    </w:p>
    <w:p w:rsidR="00B822C2" w:rsidRDefault="00B822C2" w:rsidP="00D46DA8">
      <w:pPr>
        <w:pStyle w:val="ListParagraph"/>
        <w:rPr>
          <w:rStyle w:val="Hyperlink"/>
        </w:rPr>
      </w:pPr>
    </w:p>
    <w:p w:rsidR="00B822C2" w:rsidRDefault="00B822C2" w:rsidP="00D46DA8">
      <w:pPr>
        <w:pStyle w:val="ListParagraph"/>
        <w:rPr>
          <w:rStyle w:val="Hyperlink"/>
        </w:rPr>
      </w:pPr>
    </w:p>
    <w:p w:rsidR="00B822C2" w:rsidRDefault="00B822C2" w:rsidP="00D46DA8">
      <w:pPr>
        <w:pStyle w:val="ListParagraph"/>
        <w:rPr>
          <w:rStyle w:val="Hyperlink"/>
        </w:rPr>
      </w:pPr>
    </w:p>
    <w:p w:rsidR="00B822C2" w:rsidRDefault="00B822C2" w:rsidP="00D46DA8">
      <w:pPr>
        <w:pStyle w:val="ListParagraph"/>
        <w:rPr>
          <w:rStyle w:val="Hyperlink"/>
        </w:rPr>
      </w:pPr>
    </w:p>
    <w:p w:rsidR="00B822C2" w:rsidRDefault="00B822C2" w:rsidP="00D46DA8">
      <w:pPr>
        <w:pStyle w:val="ListParagraph"/>
        <w:rPr>
          <w:rStyle w:val="Hyperlink"/>
        </w:rPr>
      </w:pPr>
    </w:p>
    <w:p w:rsidR="00B822C2" w:rsidRDefault="00B822C2" w:rsidP="00D46DA8">
      <w:pPr>
        <w:pStyle w:val="ListParagraph"/>
        <w:rPr>
          <w:rStyle w:val="Hyperlink"/>
        </w:rPr>
      </w:pPr>
    </w:p>
    <w:p w:rsidR="00B822C2" w:rsidRPr="00D002FC" w:rsidRDefault="00B822C2" w:rsidP="00D46DA8">
      <w:pPr>
        <w:pStyle w:val="ListParagraph"/>
        <w:rPr>
          <w:rStyle w:val="Hyperlink"/>
        </w:rPr>
      </w:pPr>
    </w:p>
    <w:p w:rsidR="00573681" w:rsidRDefault="00573681" w:rsidP="00573681">
      <w:pPr>
        <w:pStyle w:val="Heading1"/>
      </w:pPr>
      <w:r>
        <w:lastRenderedPageBreak/>
        <w:t>introduction</w:t>
      </w:r>
    </w:p>
    <w:p w:rsidR="0076719C" w:rsidRDefault="007B1A70" w:rsidP="0076719C">
      <w:pPr>
        <w:rPr>
          <w:sz w:val="24"/>
        </w:rPr>
      </w:pPr>
      <w:r w:rsidRPr="00673AB4">
        <w:rPr>
          <w:sz w:val="24"/>
        </w:rPr>
        <w:t xml:space="preserve">There are many </w:t>
      </w:r>
      <w:r w:rsidR="00B11555" w:rsidRPr="00673AB4">
        <w:rPr>
          <w:sz w:val="24"/>
        </w:rPr>
        <w:t>forms</w:t>
      </w:r>
      <w:r w:rsidRPr="00673AB4">
        <w:rPr>
          <w:sz w:val="24"/>
        </w:rPr>
        <w:t xml:space="preserve"> of</w:t>
      </w:r>
      <w:r w:rsidR="00342B4A" w:rsidRPr="00673AB4">
        <w:rPr>
          <w:sz w:val="24"/>
        </w:rPr>
        <w:t xml:space="preserve"> adverting in the mobile world. Common ones </w:t>
      </w:r>
      <w:r w:rsidR="00DA15AA" w:rsidRPr="00673AB4">
        <w:rPr>
          <w:sz w:val="24"/>
        </w:rPr>
        <w:t>we see include banner ads, pop up ads, video ads and native ads.</w:t>
      </w:r>
      <w:r w:rsidR="008F7838" w:rsidRPr="00673AB4">
        <w:rPr>
          <w:sz w:val="24"/>
        </w:rPr>
        <w:t xml:space="preserve"> </w:t>
      </w:r>
    </w:p>
    <w:p w:rsidR="00D46DA8" w:rsidRDefault="00A74B53" w:rsidP="0076719C">
      <w:pPr>
        <w:rPr>
          <w:sz w:val="24"/>
        </w:rPr>
      </w:pPr>
      <w:r>
        <w:rPr>
          <w:sz w:val="24"/>
        </w:rPr>
        <w:t xml:space="preserve">The effectiveness of mobile ads depend on many factors. </w:t>
      </w:r>
      <w:r w:rsidR="006E4CA3">
        <w:rPr>
          <w:sz w:val="24"/>
        </w:rPr>
        <w:t xml:space="preserve">For instance, the content of the ad </w:t>
      </w:r>
      <w:r w:rsidR="007F3023">
        <w:rPr>
          <w:sz w:val="24"/>
        </w:rPr>
        <w:t xml:space="preserve">could affect </w:t>
      </w:r>
      <w:r w:rsidR="00810D07">
        <w:rPr>
          <w:sz w:val="24"/>
        </w:rPr>
        <w:t xml:space="preserve">whether it will catch users’ attention. </w:t>
      </w:r>
      <w:r w:rsidR="00756DD1">
        <w:rPr>
          <w:sz w:val="24"/>
        </w:rPr>
        <w:t xml:space="preserve">The relevance of the ad also plays a big role. </w:t>
      </w:r>
      <w:r w:rsidR="00955A98">
        <w:rPr>
          <w:sz w:val="24"/>
        </w:rPr>
        <w:t xml:space="preserve">Facebook ads is a good example of </w:t>
      </w:r>
      <w:r w:rsidR="00FC3F90">
        <w:rPr>
          <w:sz w:val="24"/>
        </w:rPr>
        <w:t>selecting/</w:t>
      </w:r>
      <w:r w:rsidR="00955A98">
        <w:rPr>
          <w:sz w:val="24"/>
        </w:rPr>
        <w:t xml:space="preserve">displaying </w:t>
      </w:r>
      <w:r w:rsidR="00AB264E">
        <w:rPr>
          <w:sz w:val="24"/>
        </w:rPr>
        <w:t xml:space="preserve">ads that utilize user’s information. </w:t>
      </w:r>
      <w:r w:rsidR="00EE2F84">
        <w:rPr>
          <w:sz w:val="24"/>
        </w:rPr>
        <w:t xml:space="preserve">Moreover, ads placement </w:t>
      </w:r>
      <w:r w:rsidR="00CB68FE">
        <w:rPr>
          <w:sz w:val="24"/>
        </w:rPr>
        <w:t xml:space="preserve">is also an essential component of ads design. </w:t>
      </w:r>
    </w:p>
    <w:p w:rsidR="0056437D" w:rsidRDefault="0023745B" w:rsidP="0076719C">
      <w:pPr>
        <w:rPr>
          <w:sz w:val="24"/>
        </w:rPr>
      </w:pPr>
      <w:r>
        <w:rPr>
          <w:sz w:val="24"/>
        </w:rPr>
        <w:t xml:space="preserve">In this document, we discuss placement design </w:t>
      </w:r>
      <w:r w:rsidR="000F50BC">
        <w:rPr>
          <w:sz w:val="24"/>
        </w:rPr>
        <w:t>based on a given mobile app</w:t>
      </w:r>
      <w:r w:rsidR="00BB4BF2">
        <w:rPr>
          <w:sz w:val="24"/>
        </w:rPr>
        <w:t xml:space="preserve"> (OpenTasks)</w:t>
      </w:r>
      <w:r w:rsidR="004B26D6">
        <w:rPr>
          <w:sz w:val="24"/>
        </w:rPr>
        <w:t xml:space="preserve"> and mobile ad</w:t>
      </w:r>
      <w:r w:rsidR="000F50BC">
        <w:rPr>
          <w:sz w:val="24"/>
        </w:rPr>
        <w:t xml:space="preserve"> SDK</w:t>
      </w:r>
      <w:r w:rsidR="00A122B5">
        <w:rPr>
          <w:sz w:val="24"/>
        </w:rPr>
        <w:t xml:space="preserve"> (</w:t>
      </w:r>
      <w:r w:rsidR="00070436">
        <w:rPr>
          <w:sz w:val="24"/>
        </w:rPr>
        <w:t>kiip SDK</w:t>
      </w:r>
      <w:r w:rsidR="00A122B5">
        <w:rPr>
          <w:sz w:val="24"/>
        </w:rPr>
        <w:t>)</w:t>
      </w:r>
      <w:r w:rsidR="0039623E">
        <w:rPr>
          <w:sz w:val="24"/>
        </w:rPr>
        <w:t>.</w:t>
      </w:r>
      <w:r w:rsidR="001E1178">
        <w:rPr>
          <w:sz w:val="24"/>
        </w:rPr>
        <w:t xml:space="preserve"> </w:t>
      </w:r>
    </w:p>
    <w:p w:rsidR="004577C4" w:rsidRDefault="004577C4" w:rsidP="0076719C">
      <w:pPr>
        <w:rPr>
          <w:sz w:val="24"/>
        </w:rPr>
      </w:pPr>
    </w:p>
    <w:p w:rsidR="004577C4" w:rsidRPr="0056437D" w:rsidRDefault="004577C4" w:rsidP="0076719C">
      <w:pPr>
        <w:rPr>
          <w:sz w:val="24"/>
        </w:rPr>
      </w:pPr>
    </w:p>
    <w:p w:rsidR="00804B6D" w:rsidRDefault="00804B6D">
      <w:pPr>
        <w:pStyle w:val="Heading1"/>
      </w:pPr>
      <w:r>
        <w:t>opentasks</w:t>
      </w:r>
    </w:p>
    <w:p w:rsidR="00DB75ED" w:rsidRPr="005B2A9E" w:rsidRDefault="00CE0CC7" w:rsidP="00B710A2">
      <w:pPr>
        <w:rPr>
          <w:sz w:val="24"/>
        </w:rPr>
      </w:pPr>
      <w:r w:rsidRPr="005B2A9E">
        <w:rPr>
          <w:sz w:val="24"/>
        </w:rPr>
        <w:t>OpenTasks is a</w:t>
      </w:r>
      <w:r w:rsidR="00C157AD" w:rsidRPr="005B2A9E">
        <w:rPr>
          <w:sz w:val="24"/>
        </w:rPr>
        <w:t xml:space="preserve"> mobile application that helps users </w:t>
      </w:r>
      <w:r w:rsidR="00FF0D3A" w:rsidRPr="005B2A9E">
        <w:rPr>
          <w:sz w:val="24"/>
        </w:rPr>
        <w:t xml:space="preserve">manage tasks </w:t>
      </w:r>
      <w:r w:rsidR="001C7E6F" w:rsidRPr="005B2A9E">
        <w:rPr>
          <w:sz w:val="24"/>
        </w:rPr>
        <w:t>more easily.</w:t>
      </w:r>
      <w:r w:rsidRPr="005B2A9E">
        <w:rPr>
          <w:sz w:val="24"/>
        </w:rPr>
        <w:t xml:space="preserve"> Its </w:t>
      </w:r>
      <w:r w:rsidR="001553DB" w:rsidRPr="005B2A9E">
        <w:rPr>
          <w:sz w:val="24"/>
        </w:rPr>
        <w:t xml:space="preserve">main </w:t>
      </w:r>
      <w:r w:rsidRPr="005B2A9E">
        <w:rPr>
          <w:sz w:val="24"/>
        </w:rPr>
        <w:t xml:space="preserve">functionalities including </w:t>
      </w:r>
      <w:r w:rsidR="00F547D1" w:rsidRPr="005B2A9E">
        <w:rPr>
          <w:sz w:val="24"/>
        </w:rPr>
        <w:t>but not limited to creating task with priorities, set</w:t>
      </w:r>
      <w:r w:rsidR="00FF7BDE" w:rsidRPr="005B2A9E">
        <w:rPr>
          <w:sz w:val="24"/>
        </w:rPr>
        <w:t>ting</w:t>
      </w:r>
      <w:r w:rsidR="00F547D1" w:rsidRPr="005B2A9E">
        <w:rPr>
          <w:sz w:val="24"/>
        </w:rPr>
        <w:t xml:space="preserve"> reminders, </w:t>
      </w:r>
      <w:r w:rsidR="00FF7BDE" w:rsidRPr="005B2A9E">
        <w:rPr>
          <w:sz w:val="24"/>
        </w:rPr>
        <w:t xml:space="preserve">and </w:t>
      </w:r>
      <w:r w:rsidR="00FC592A" w:rsidRPr="005B2A9E">
        <w:rPr>
          <w:sz w:val="24"/>
        </w:rPr>
        <w:t>track</w:t>
      </w:r>
      <w:r w:rsidR="00FF7BDE" w:rsidRPr="005B2A9E">
        <w:rPr>
          <w:sz w:val="24"/>
        </w:rPr>
        <w:t>ing</w:t>
      </w:r>
      <w:r w:rsidR="00FC592A" w:rsidRPr="005B2A9E">
        <w:rPr>
          <w:sz w:val="24"/>
        </w:rPr>
        <w:t xml:space="preserve"> tasks’ progress. </w:t>
      </w:r>
    </w:p>
    <w:p w:rsidR="000B3268" w:rsidRPr="00B710A2" w:rsidRDefault="000B3268" w:rsidP="00B710A2"/>
    <w:p w:rsidR="00A03CA1" w:rsidRDefault="00A03CA1" w:rsidP="00A03CA1">
      <w:pPr>
        <w:pStyle w:val="Heading2"/>
      </w:pPr>
      <w:r w:rsidRPr="00A03CA1">
        <w:t>User behavior: how does users interact with OpenTasks</w:t>
      </w:r>
    </w:p>
    <w:p w:rsidR="00504882" w:rsidRDefault="00AE004F" w:rsidP="005770CF">
      <w:pPr>
        <w:rPr>
          <w:sz w:val="24"/>
        </w:rPr>
      </w:pPr>
      <w:r w:rsidRPr="005B2A9E">
        <w:rPr>
          <w:sz w:val="24"/>
        </w:rPr>
        <w:t xml:space="preserve">OpenTasks provides </w:t>
      </w:r>
      <w:r w:rsidR="00435E8E" w:rsidRPr="005B2A9E">
        <w:rPr>
          <w:sz w:val="24"/>
        </w:rPr>
        <w:t xml:space="preserve">a simple user interface that allows user </w:t>
      </w:r>
      <w:r w:rsidR="00651526">
        <w:rPr>
          <w:sz w:val="24"/>
        </w:rPr>
        <w:t xml:space="preserve">to </w:t>
      </w:r>
      <w:r w:rsidR="00260761" w:rsidRPr="005B2A9E">
        <w:rPr>
          <w:sz w:val="24"/>
        </w:rPr>
        <w:t>create and manage tasks</w:t>
      </w:r>
    </w:p>
    <w:p w:rsidR="001E0597" w:rsidRDefault="00122629" w:rsidP="005770CF">
      <w:pPr>
        <w:rPr>
          <w:sz w:val="24"/>
        </w:rPr>
      </w:pPr>
      <w:r>
        <w:rPr>
          <w:sz w:val="24"/>
        </w:rPr>
        <w:t xml:space="preserve">In this section, 3 basic functions </w:t>
      </w:r>
      <w:r w:rsidR="00DE1191">
        <w:rPr>
          <w:sz w:val="24"/>
        </w:rPr>
        <w:t>are explained</w:t>
      </w:r>
      <w:r w:rsidR="00586349">
        <w:rPr>
          <w:sz w:val="24"/>
        </w:rPr>
        <w:t xml:space="preserve"> with example</w:t>
      </w:r>
      <w:r w:rsidR="00DE1191">
        <w:rPr>
          <w:sz w:val="24"/>
        </w:rPr>
        <w:t>:</w:t>
      </w:r>
    </w:p>
    <w:p w:rsidR="00DE1191" w:rsidRDefault="00DE1191" w:rsidP="00DE1191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Create task</w:t>
      </w:r>
    </w:p>
    <w:p w:rsidR="00DE1191" w:rsidRDefault="00DE1191" w:rsidP="00DE1191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Edit task</w:t>
      </w:r>
    </w:p>
    <w:p w:rsidR="00DE1191" w:rsidRDefault="00DE1191" w:rsidP="00DE1191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Complete task</w:t>
      </w:r>
    </w:p>
    <w:p w:rsidR="009E0CB1" w:rsidRDefault="009E0CB1" w:rsidP="009E0CB1">
      <w:pPr>
        <w:pStyle w:val="ListParagraph"/>
        <w:rPr>
          <w:sz w:val="24"/>
        </w:rPr>
      </w:pPr>
    </w:p>
    <w:p w:rsidR="0059287C" w:rsidRDefault="0059287C" w:rsidP="009E0CB1">
      <w:pPr>
        <w:pStyle w:val="ListParagraph"/>
        <w:rPr>
          <w:sz w:val="24"/>
        </w:rPr>
      </w:pPr>
    </w:p>
    <w:p w:rsidR="0059287C" w:rsidRDefault="0059287C" w:rsidP="009E0CB1">
      <w:pPr>
        <w:pStyle w:val="ListParagraph"/>
        <w:rPr>
          <w:sz w:val="24"/>
        </w:rPr>
      </w:pPr>
    </w:p>
    <w:p w:rsidR="0059287C" w:rsidRDefault="0059287C" w:rsidP="009E0CB1">
      <w:pPr>
        <w:pStyle w:val="ListParagraph"/>
        <w:rPr>
          <w:sz w:val="24"/>
        </w:rPr>
      </w:pPr>
    </w:p>
    <w:p w:rsidR="0059287C" w:rsidRDefault="0059287C" w:rsidP="009E0CB1">
      <w:pPr>
        <w:pStyle w:val="ListParagraph"/>
        <w:rPr>
          <w:sz w:val="24"/>
        </w:rPr>
      </w:pPr>
    </w:p>
    <w:p w:rsidR="0059287C" w:rsidRDefault="0059287C" w:rsidP="009E0CB1">
      <w:pPr>
        <w:pStyle w:val="ListParagraph"/>
        <w:rPr>
          <w:sz w:val="24"/>
        </w:rPr>
      </w:pPr>
    </w:p>
    <w:p w:rsidR="0059287C" w:rsidRDefault="0059287C" w:rsidP="009E0CB1">
      <w:pPr>
        <w:pStyle w:val="ListParagraph"/>
        <w:rPr>
          <w:sz w:val="24"/>
        </w:rPr>
      </w:pPr>
    </w:p>
    <w:p w:rsidR="0059287C" w:rsidRDefault="0059287C" w:rsidP="009E0CB1">
      <w:pPr>
        <w:pStyle w:val="ListParagraph"/>
        <w:rPr>
          <w:sz w:val="24"/>
        </w:rPr>
      </w:pPr>
    </w:p>
    <w:p w:rsidR="0059287C" w:rsidRPr="00DE1191" w:rsidRDefault="0059287C" w:rsidP="009E0CB1">
      <w:pPr>
        <w:pStyle w:val="ListParagraph"/>
        <w:rPr>
          <w:sz w:val="24"/>
        </w:rPr>
      </w:pPr>
    </w:p>
    <w:p w:rsidR="00495C70" w:rsidRDefault="00495C70" w:rsidP="00495C70">
      <w:pPr>
        <w:pStyle w:val="Heading3"/>
      </w:pPr>
      <w:r>
        <w:lastRenderedPageBreak/>
        <w:t xml:space="preserve">Create </w:t>
      </w:r>
      <w:r w:rsidR="00E212D2">
        <w:t>task</w:t>
      </w:r>
    </w:p>
    <w:p w:rsidR="00F47636" w:rsidRPr="005B2A9E" w:rsidRDefault="00B46B57" w:rsidP="00F47636">
      <w:pPr>
        <w:rPr>
          <w:sz w:val="24"/>
        </w:rPr>
      </w:pPr>
      <w:r>
        <w:rPr>
          <w:sz w:val="24"/>
        </w:rPr>
        <w:t xml:space="preserve">User can create tasks </w:t>
      </w:r>
      <w:r w:rsidR="00E14D8F">
        <w:rPr>
          <w:sz w:val="24"/>
        </w:rPr>
        <w:t>and put them under different categories.</w:t>
      </w:r>
    </w:p>
    <w:p w:rsidR="00481071" w:rsidRDefault="00B572D1" w:rsidP="00495C70">
      <w:r w:rsidRPr="006B02B1">
        <w:rPr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3CE77604" wp14:editId="16A73F76">
            <wp:simplePos x="0" y="0"/>
            <wp:positionH relativeFrom="margin">
              <wp:align>left</wp:align>
            </wp:positionH>
            <wp:positionV relativeFrom="paragraph">
              <wp:posOffset>89125</wp:posOffset>
            </wp:positionV>
            <wp:extent cx="1818640" cy="3657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24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09EAB5" wp14:editId="2E7DD143">
                <wp:simplePos x="0" y="0"/>
                <wp:positionH relativeFrom="column">
                  <wp:posOffset>2591944</wp:posOffset>
                </wp:positionH>
                <wp:positionV relativeFrom="paragraph">
                  <wp:posOffset>1669714</wp:posOffset>
                </wp:positionV>
                <wp:extent cx="1465943" cy="619230"/>
                <wp:effectExtent l="57150" t="38100" r="77470" b="219075"/>
                <wp:wrapNone/>
                <wp:docPr id="8" name="Rounded Rectangular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65943" cy="619230"/>
                        </a:xfrm>
                        <a:prstGeom prst="wedgeRoundRectCallout">
                          <a:avLst>
                            <a:gd name="adj1" fmla="val -48661"/>
                            <a:gd name="adj2" fmla="val 67341"/>
                            <a:gd name="adj3" fmla="val 166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524F" w:rsidRPr="00E7524F" w:rsidRDefault="00E7524F" w:rsidP="00E7524F">
                            <w:pPr>
                              <w:rPr>
                                <w:color w:val="2C2C2C" w:themeColor="text1"/>
                              </w:rPr>
                            </w:pPr>
                            <w:r w:rsidRPr="00E7524F">
                              <w:rPr>
                                <w:color w:val="2C2C2C" w:themeColor="text1"/>
                              </w:rPr>
                              <w:t>Tasks can be created under each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09EAB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8" o:spid="_x0000_s1026" type="#_x0000_t62" style="position:absolute;margin-left:204.1pt;margin-top:131.45pt;width:115.45pt;height:48.7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" adj="289,25346" fillcolor="#ffc927 [2740]" strokecolor="#ffc000 [3204]">
                <v:fill color2="#997300 [1924]" rotate="t" colors="0 #ffcf6e;.5 #f3b600;1 #e0a300" focus="100%" type="gradient">
                  <o:fill v:ext="view" type="gradientUnscaled"/>
                </v:fill>
                <v:shadow on="t" color="black" opacity="44564f" offset="0,1.25pt"/>
                <v:textbox>
                  <w:txbxContent>
                    <w:p w:rsidR="00E7524F" w:rsidRPr="00E7524F" w:rsidRDefault="00E7524F" w:rsidP="00E7524F">
                      <w:pPr>
                        <w:rPr>
                          <w:color w:val="2C2C2C" w:themeColor="text1"/>
                        </w:rPr>
                      </w:pPr>
                      <w:r w:rsidRPr="00E7524F">
                        <w:rPr>
                          <w:color w:val="2C2C2C" w:themeColor="text1"/>
                        </w:rPr>
                        <w:t>Tasks can be created under each category</w:t>
                      </w:r>
                    </w:p>
                  </w:txbxContent>
                </v:textbox>
              </v:shape>
            </w:pict>
          </mc:Fallback>
        </mc:AlternateContent>
      </w:r>
      <w:r w:rsidR="001C535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D1B0F7" wp14:editId="267EB1FF">
                <wp:simplePos x="0" y="0"/>
                <wp:positionH relativeFrom="column">
                  <wp:posOffset>1851471</wp:posOffset>
                </wp:positionH>
                <wp:positionV relativeFrom="paragraph">
                  <wp:posOffset>256866</wp:posOffset>
                </wp:positionV>
                <wp:extent cx="1685217" cy="1027310"/>
                <wp:effectExtent l="114300" t="38100" r="67945" b="211455"/>
                <wp:wrapNone/>
                <wp:docPr id="7" name="Rounded Rectangular Callo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217" cy="1027310"/>
                        </a:xfrm>
                        <a:prstGeom prst="wedgeRoundRectCallout">
                          <a:avLst>
                            <a:gd name="adj1" fmla="val -53235"/>
                            <a:gd name="adj2" fmla="val 61863"/>
                            <a:gd name="adj3" fmla="val 16667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5354" w:rsidRPr="008024E2" w:rsidRDefault="001C5354" w:rsidP="001C5354">
                            <w:pPr>
                              <w:rPr>
                                <w:color w:val="2C2C2C" w:themeColor="text1"/>
                              </w:rPr>
                            </w:pPr>
                            <w:r w:rsidRPr="008024E2">
                              <w:rPr>
                                <w:color w:val="2C2C2C" w:themeColor="text1"/>
                              </w:rPr>
                              <w:t>User can create categories of tasks such as Personal, Family, and Work etc.</w:t>
                            </w:r>
                          </w:p>
                          <w:p w:rsidR="001C5354" w:rsidRPr="008024E2" w:rsidRDefault="001C5354" w:rsidP="001C5354">
                            <w:pPr>
                              <w:jc w:val="center"/>
                              <w:rPr>
                                <w:color w:val="2C2C2C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1B0F7" id="Rounded Rectangular Callout 7" o:spid="_x0000_s1027" type="#_x0000_t62" style="position:absolute;margin-left:145.8pt;margin-top:20.25pt;width:132.7pt;height:80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" adj="-699,24162" fillcolor="#b4db44 [2741]" strokecolor="#a5d028 [3205]">
                <v:fill color2="#627c18 [1925]" rotate="t" colors="0 #badd74;.5 #9bc521;1 #89b310" focus="100%" type="gradient">
                  <o:fill v:ext="view" type="gradientUnscaled"/>
                </v:fill>
                <v:shadow on="t" color="black" opacity="44564f" offset="0,1.25pt"/>
                <v:textbox>
                  <w:txbxContent>
                    <w:p w:rsidR="001C5354" w:rsidRPr="008024E2" w:rsidRDefault="001C5354" w:rsidP="001C5354">
                      <w:pPr>
                        <w:rPr>
                          <w:color w:val="2C2C2C" w:themeColor="text1"/>
                        </w:rPr>
                      </w:pPr>
                      <w:r w:rsidRPr="008024E2">
                        <w:rPr>
                          <w:color w:val="2C2C2C" w:themeColor="text1"/>
                        </w:rPr>
                        <w:t>User can create categories of tasks such as Personal, Family, and Work etc.</w:t>
                      </w:r>
                    </w:p>
                    <w:p w:rsidR="001C5354" w:rsidRPr="008024E2" w:rsidRDefault="001C5354" w:rsidP="001C5354">
                      <w:pPr>
                        <w:jc w:val="center"/>
                        <w:rPr>
                          <w:color w:val="2C2C2C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4462">
        <w:rPr>
          <w:noProof/>
          <w:lang w:eastAsia="zh-CN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57F5B4D" wp14:editId="61DE86BE">
                <wp:simplePos x="0" y="0"/>
                <wp:positionH relativeFrom="margin">
                  <wp:posOffset>1881699</wp:posOffset>
                </wp:positionH>
                <wp:positionV relativeFrom="paragraph">
                  <wp:posOffset>781659</wp:posOffset>
                </wp:positionV>
                <wp:extent cx="177609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60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5F84" w:rsidRDefault="00095F8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57F5B4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8" type="#_x0000_t202" style="position:absolute;margin-left:148.15pt;margin-top:61.55pt;width:139.8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" stroked="f">
                <v:textbox style="mso-fit-shape-to-text:t">
                  <w:txbxContent>
                    <w:p w:rsidR="00095F84" w:rsidRDefault="00095F84"/>
                  </w:txbxContent>
                </v:textbox>
                <w10:wrap type="square" anchorx="margin"/>
              </v:shape>
            </w:pict>
          </mc:Fallback>
        </mc:AlternateContent>
      </w:r>
      <w:r w:rsidR="009A4462" w:rsidRPr="00457052"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30E404D6" wp14:editId="369A491B">
            <wp:simplePos x="0" y="0"/>
            <wp:positionH relativeFrom="margin">
              <wp:align>right</wp:align>
            </wp:positionH>
            <wp:positionV relativeFrom="paragraph">
              <wp:posOffset>81915</wp:posOffset>
            </wp:positionV>
            <wp:extent cx="1818640" cy="36576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052" w:rsidRPr="00457052">
        <w:t xml:space="preserve"> </w:t>
      </w:r>
    </w:p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D6319E" w:rsidRDefault="00D6319E" w:rsidP="00495C70"/>
    <w:p w:rsidR="006E1165" w:rsidRDefault="006E1165" w:rsidP="00495C70"/>
    <w:p w:rsidR="006E1165" w:rsidRDefault="006E1165" w:rsidP="00495C70"/>
    <w:p w:rsidR="006E1165" w:rsidRDefault="006E1165" w:rsidP="00495C70"/>
    <w:p w:rsidR="006E1165" w:rsidRDefault="006E1165" w:rsidP="00495C70"/>
    <w:p w:rsidR="006E1165" w:rsidRDefault="006E1165" w:rsidP="00495C70"/>
    <w:p w:rsidR="006E1165" w:rsidRDefault="006E1165" w:rsidP="00495C70"/>
    <w:p w:rsidR="006E1165" w:rsidRDefault="006E1165" w:rsidP="00495C70"/>
    <w:p w:rsidR="006E1165" w:rsidRDefault="006E1165" w:rsidP="00495C70"/>
    <w:p w:rsidR="006E1165" w:rsidRDefault="006E1165" w:rsidP="00495C70"/>
    <w:p w:rsidR="006E1165" w:rsidRDefault="006E1165" w:rsidP="00495C70"/>
    <w:p w:rsidR="00D6319E" w:rsidRDefault="004A1946" w:rsidP="00E3430B">
      <w:pPr>
        <w:pStyle w:val="Heading3"/>
      </w:pPr>
      <w:r>
        <w:lastRenderedPageBreak/>
        <w:t>edit task</w:t>
      </w:r>
    </w:p>
    <w:p w:rsidR="004A1946" w:rsidRDefault="00E90983" w:rsidP="004A1946">
      <w:pPr>
        <w:rPr>
          <w:sz w:val="24"/>
        </w:rPr>
      </w:pPr>
      <w:r>
        <w:rPr>
          <w:sz w:val="24"/>
        </w:rPr>
        <w:t xml:space="preserve">Once a task </w:t>
      </w:r>
      <w:r w:rsidR="0010060C">
        <w:rPr>
          <w:sz w:val="24"/>
        </w:rPr>
        <w:t>is created, it can be edited.</w:t>
      </w:r>
    </w:p>
    <w:p w:rsidR="00E3430B" w:rsidRDefault="00840766" w:rsidP="004A1946">
      <w:pPr>
        <w:rPr>
          <w:sz w:val="24"/>
        </w:rPr>
      </w:pPr>
      <w:r>
        <w:rPr>
          <w:sz w:val="24"/>
        </w:rPr>
        <w:t xml:space="preserve">Below is a workout task created for </w:t>
      </w:r>
      <w:r w:rsidR="00033878">
        <w:rPr>
          <w:sz w:val="24"/>
        </w:rPr>
        <w:t xml:space="preserve">demonstration. </w:t>
      </w:r>
      <w:r w:rsidR="00ED5D7C">
        <w:rPr>
          <w:sz w:val="24"/>
        </w:rPr>
        <w:t>In this workout task example, t</w:t>
      </w:r>
      <w:r w:rsidR="00225789">
        <w:rPr>
          <w:sz w:val="24"/>
        </w:rPr>
        <w:t>here a</w:t>
      </w:r>
      <w:r w:rsidR="008F5D97">
        <w:rPr>
          <w:sz w:val="24"/>
        </w:rPr>
        <w:t xml:space="preserve">re 3 </w:t>
      </w:r>
      <w:r w:rsidR="00225789">
        <w:rPr>
          <w:sz w:val="24"/>
        </w:rPr>
        <w:t>items (</w:t>
      </w:r>
      <w:r w:rsidR="00402ADF">
        <w:rPr>
          <w:sz w:val="24"/>
        </w:rPr>
        <w:t>check</w:t>
      </w:r>
      <w:r w:rsidR="005E7B3F">
        <w:rPr>
          <w:sz w:val="24"/>
        </w:rPr>
        <w:t xml:space="preserve"> </w:t>
      </w:r>
      <w:r w:rsidR="00402ADF">
        <w:rPr>
          <w:sz w:val="24"/>
        </w:rPr>
        <w:t>lists</w:t>
      </w:r>
      <w:r w:rsidR="00225789">
        <w:rPr>
          <w:sz w:val="24"/>
        </w:rPr>
        <w:t>) added, corresponding t</w:t>
      </w:r>
      <w:r w:rsidR="00A80A72">
        <w:rPr>
          <w:sz w:val="24"/>
        </w:rPr>
        <w:t>o 3 days of workout in the week by Friday April 8</w:t>
      </w:r>
      <w:r w:rsidR="00A80A72" w:rsidRPr="00A80A72">
        <w:rPr>
          <w:sz w:val="24"/>
          <w:vertAlign w:val="superscript"/>
        </w:rPr>
        <w:t>th</w:t>
      </w:r>
      <w:r w:rsidR="009B2962">
        <w:rPr>
          <w:sz w:val="24"/>
        </w:rPr>
        <w:t xml:space="preserve">. In order to finish the task, </w:t>
      </w:r>
      <w:r w:rsidR="00647C74">
        <w:rPr>
          <w:sz w:val="24"/>
        </w:rPr>
        <w:t xml:space="preserve">all 3 items need </w:t>
      </w:r>
      <w:r w:rsidR="00A22E2E">
        <w:rPr>
          <w:sz w:val="24"/>
        </w:rPr>
        <w:t xml:space="preserve">to be finished. </w:t>
      </w:r>
    </w:p>
    <w:p w:rsidR="00DE7E86" w:rsidRDefault="00E717CD" w:rsidP="004A1946">
      <w:pPr>
        <w:rPr>
          <w:sz w:val="24"/>
        </w:rPr>
      </w:pPr>
      <w:r>
        <w:rPr>
          <w:noProof/>
          <w:sz w:val="24"/>
          <w:lang w:eastAsia="zh-C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34A9968" wp14:editId="3FEC0A3D">
                <wp:simplePos x="0" y="0"/>
                <wp:positionH relativeFrom="margin">
                  <wp:posOffset>2156325</wp:posOffset>
                </wp:positionH>
                <wp:positionV relativeFrom="paragraph">
                  <wp:posOffset>2712495</wp:posOffset>
                </wp:positionV>
                <wp:extent cx="1684655" cy="906780"/>
                <wp:effectExtent l="57150" t="114300" r="391795" b="102870"/>
                <wp:wrapNone/>
                <wp:docPr id="14" name="Rounded Rectangular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84655" cy="906780"/>
                        </a:xfrm>
                        <a:prstGeom prst="wedgeRoundRectCallout">
                          <a:avLst>
                            <a:gd name="adj1" fmla="val -69348"/>
                            <a:gd name="adj2" fmla="val -57079"/>
                            <a:gd name="adj3" fmla="val 166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17CD" w:rsidRPr="004E610C" w:rsidRDefault="00E717CD" w:rsidP="00E717CD">
                            <w:pPr>
                              <w:jc w:val="center"/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User can mark 1 item as done </w:t>
                            </w:r>
                            <w:r w:rsidR="00137C44"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and also to track </w:t>
                            </w:r>
                            <w:r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progress.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9968" id="Rounded Rectangular Callout 14" o:spid="_x0000_s1029" type="#_x0000_t62" style="position:absolute;margin-left:169.8pt;margin-top:213.6pt;width:132.65pt;height:71.4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" adj="-4179,-1529" fillcolor="#ffc927 [2740]" strokecolor="#ffc000 [3204]">
                <v:fill color2="#997300 [1924]" rotate="t" colors="0 #ffcf6e;.5 #f3b600;1 #e0a300" focus="100%" type="gradient">
                  <o:fill v:ext="view" type="gradientUnscaled"/>
                </v:fill>
                <v:shadow on="t" color="black" opacity="44564f" offset="0,1.25pt"/>
                <v:textbox>
                  <w:txbxContent>
                    <w:p w:rsidR="00E717CD" w:rsidRPr="004E610C" w:rsidRDefault="00E717CD" w:rsidP="00E717CD">
                      <w:pPr>
                        <w:jc w:val="center"/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User can mark 1 item as done </w:t>
                      </w:r>
                      <w:r w:rsidR="00137C44"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and also to track </w:t>
                      </w:r>
                      <w:r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progress.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7792">
        <w:rPr>
          <w:noProof/>
          <w:sz w:val="24"/>
          <w:lang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51AFBC" wp14:editId="21CF9684">
                <wp:simplePos x="0" y="0"/>
                <wp:positionH relativeFrom="column">
                  <wp:posOffset>1944000</wp:posOffset>
                </wp:positionH>
                <wp:positionV relativeFrom="paragraph">
                  <wp:posOffset>1885360</wp:posOffset>
                </wp:positionV>
                <wp:extent cx="1425600" cy="633600"/>
                <wp:effectExtent l="228600" t="76200" r="98425" b="128905"/>
                <wp:wrapNone/>
                <wp:docPr id="13" name="Rounded 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600" cy="633600"/>
                        </a:xfrm>
                        <a:prstGeom prst="wedgeRoundRectCallout">
                          <a:avLst>
                            <a:gd name="adj1" fmla="val -60373"/>
                            <a:gd name="adj2" fmla="val 35821"/>
                            <a:gd name="adj3" fmla="val 16667"/>
                          </a:avLst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7792" w:rsidRPr="004E610C" w:rsidRDefault="00FB7792" w:rsidP="00FB7792">
                            <w:pPr>
                              <w:jc w:val="center"/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 items are added for this task.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1AFBC" id="Rounded Rectangular Callout 13" o:spid="_x0000_s1030" type="#_x0000_t62" style="position:absolute;margin-left:153.05pt;margin-top:148.45pt;width:112.25pt;height:49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" adj="-2241,18537" fillcolor="#b4db44 [2741]" stroked="f">
                <v:fill color2="#627c18 [1925]" rotate="t" colors="0 #badd74;.5 #9bc521;1 #89b310" focus="100%" type="gradient">
                  <o:fill v:ext="view" type="gradientUnscaled"/>
                </v:fill>
                <v:shadow on="t" color="black" opacity="41287f" offset="0,2.2pt"/>
                <v:textbox>
                  <w:txbxContent>
                    <w:p w:rsidR="00FB7792" w:rsidRPr="004E610C" w:rsidRDefault="00FB7792" w:rsidP="00FB7792">
                      <w:pPr>
                        <w:jc w:val="center"/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 items are added for this task.</w:t>
                      </w:r>
                    </w:p>
                  </w:txbxContent>
                </v:textbox>
              </v:shape>
            </w:pict>
          </mc:Fallback>
        </mc:AlternateContent>
      </w:r>
      <w:r w:rsidR="004E610C">
        <w:rPr>
          <w:noProof/>
          <w:sz w:val="24"/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CE09EA" wp14:editId="025F262F">
                <wp:simplePos x="0" y="0"/>
                <wp:positionH relativeFrom="column">
                  <wp:posOffset>1950945</wp:posOffset>
                </wp:positionH>
                <wp:positionV relativeFrom="paragraph">
                  <wp:posOffset>682820</wp:posOffset>
                </wp:positionV>
                <wp:extent cx="1238250" cy="647700"/>
                <wp:effectExtent l="209550" t="76200" r="95250" b="133350"/>
                <wp:wrapNone/>
                <wp:docPr id="11" name="Rounded 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647700"/>
                        </a:xfrm>
                        <a:prstGeom prst="wedgeRoundRectCallout">
                          <a:avLst>
                            <a:gd name="adj1" fmla="val -60373"/>
                            <a:gd name="adj2" fmla="val 35821"/>
                            <a:gd name="adj3" fmla="val 16667"/>
                          </a:avLst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610C" w:rsidRPr="004E610C" w:rsidRDefault="004E610C" w:rsidP="004E610C">
                            <w:pPr>
                              <w:jc w:val="center"/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610C"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 due date for this task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E09EA" id="Rounded Rectangular Callout 11" o:spid="_x0000_s1031" type="#_x0000_t62" style="position:absolute;margin-left:153.6pt;margin-top:53.75pt;width:97.5pt;height:5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" adj="-2241,18537" fillcolor="#b4db44 [2741]" stroked="f">
                <v:fill color2="#627c18 [1925]" rotate="t" colors="0 #badd74;.5 #9bc521;1 #89b310" focus="100%" type="gradient">
                  <o:fill v:ext="view" type="gradientUnscaled"/>
                </v:fill>
                <v:shadow on="t" color="black" opacity="41287f" offset="0,2.2pt"/>
                <v:textbox>
                  <w:txbxContent>
                    <w:p w:rsidR="004E610C" w:rsidRPr="004E610C" w:rsidRDefault="004E610C" w:rsidP="004E610C">
                      <w:pPr>
                        <w:jc w:val="center"/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610C"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 due date for this task</w:t>
                      </w:r>
                    </w:p>
                  </w:txbxContent>
                </v:textbox>
              </v:shape>
            </w:pict>
          </mc:Fallback>
        </mc:AlternateContent>
      </w:r>
      <w:r w:rsidR="000E04F4" w:rsidRPr="00EE0A82">
        <w:rPr>
          <w:noProof/>
          <w:sz w:val="24"/>
          <w:lang w:eastAsia="zh-CN"/>
        </w:rPr>
        <w:drawing>
          <wp:anchor distT="0" distB="0" distL="114300" distR="114300" simplePos="0" relativeHeight="251667456" behindDoc="0" locked="0" layoutInCell="1" allowOverlap="1" wp14:anchorId="17489A31" wp14:editId="574FF75C">
            <wp:simplePos x="0" y="0"/>
            <wp:positionH relativeFrom="margin">
              <wp:align>right</wp:align>
            </wp:positionH>
            <wp:positionV relativeFrom="paragraph">
              <wp:posOffset>47430</wp:posOffset>
            </wp:positionV>
            <wp:extent cx="1818640" cy="36576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4F4" w:rsidRPr="000B4BE2">
        <w:rPr>
          <w:noProof/>
          <w:sz w:val="24"/>
          <w:lang w:eastAsia="zh-CN"/>
        </w:rPr>
        <w:drawing>
          <wp:anchor distT="0" distB="0" distL="114300" distR="114300" simplePos="0" relativeHeight="251666432" behindDoc="0" locked="0" layoutInCell="1" allowOverlap="1" wp14:anchorId="31D15FB0" wp14:editId="48509F8E">
            <wp:simplePos x="0" y="0"/>
            <wp:positionH relativeFrom="margin">
              <wp:align>left</wp:align>
            </wp:positionH>
            <wp:positionV relativeFrom="paragraph">
              <wp:posOffset>41295</wp:posOffset>
            </wp:positionV>
            <wp:extent cx="1818640" cy="36576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507AF3" w:rsidRDefault="00507AF3" w:rsidP="004A1946">
      <w:pPr>
        <w:rPr>
          <w:sz w:val="24"/>
        </w:rPr>
      </w:pPr>
    </w:p>
    <w:p w:rsidR="00ED4863" w:rsidRDefault="00ED4863" w:rsidP="004A1946">
      <w:pPr>
        <w:rPr>
          <w:sz w:val="24"/>
        </w:rPr>
      </w:pPr>
    </w:p>
    <w:p w:rsidR="0032262B" w:rsidRDefault="0032262B" w:rsidP="004A1946">
      <w:pPr>
        <w:rPr>
          <w:sz w:val="24"/>
        </w:rPr>
      </w:pPr>
    </w:p>
    <w:p w:rsidR="0032262B" w:rsidRPr="00E90983" w:rsidRDefault="0032262B" w:rsidP="004A1946">
      <w:pPr>
        <w:rPr>
          <w:sz w:val="24"/>
        </w:rPr>
      </w:pPr>
    </w:p>
    <w:p w:rsidR="00E212D2" w:rsidRDefault="00E212D2">
      <w:pPr>
        <w:pStyle w:val="Heading3"/>
      </w:pPr>
      <w:r>
        <w:lastRenderedPageBreak/>
        <w:t>complete task</w:t>
      </w:r>
    </w:p>
    <w:p w:rsidR="00425969" w:rsidRDefault="00A67AF0" w:rsidP="00425969">
      <w:pPr>
        <w:rPr>
          <w:sz w:val="24"/>
        </w:rPr>
      </w:pPr>
      <w:r>
        <w:rPr>
          <w:sz w:val="24"/>
        </w:rPr>
        <w:t>A task is completed when user marks it done or all check lists have been checked.</w:t>
      </w:r>
    </w:p>
    <w:p w:rsidR="00C24E34" w:rsidRDefault="007E1984" w:rsidP="00425969">
      <w:pPr>
        <w:rPr>
          <w:sz w:val="24"/>
        </w:rPr>
      </w:pPr>
      <w:r>
        <w:rPr>
          <w:sz w:val="24"/>
        </w:rPr>
        <w:t>In this example, user has done all 3 workouts</w:t>
      </w:r>
      <w:r w:rsidR="00CA369D">
        <w:rPr>
          <w:sz w:val="24"/>
        </w:rPr>
        <w:t xml:space="preserve"> in a week</w:t>
      </w:r>
      <w:r>
        <w:rPr>
          <w:sz w:val="24"/>
        </w:rPr>
        <w:t xml:space="preserve"> and checked all 3 check list. </w:t>
      </w:r>
    </w:p>
    <w:p w:rsidR="007E1984" w:rsidRDefault="00C24E34" w:rsidP="00425969">
      <w:pPr>
        <w:rPr>
          <w:sz w:val="24"/>
        </w:rPr>
      </w:pPr>
      <w:r>
        <w:rPr>
          <w:sz w:val="24"/>
        </w:rPr>
        <w:t xml:space="preserve">Once a task is finished, it will disappear on the tasks list. </w:t>
      </w:r>
      <w:r w:rsidR="007E1984">
        <w:rPr>
          <w:sz w:val="24"/>
        </w:rPr>
        <w:t>Mission accomplished!</w:t>
      </w:r>
    </w:p>
    <w:p w:rsidR="00DF652C" w:rsidRDefault="00BF452F" w:rsidP="00425969">
      <w:pPr>
        <w:rPr>
          <w:sz w:val="24"/>
        </w:rPr>
      </w:pPr>
      <w:r>
        <w:rPr>
          <w:noProof/>
          <w:sz w:val="24"/>
          <w:lang w:eastAsia="zh-C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47CEDB" wp14:editId="29D78B4A">
                <wp:simplePos x="0" y="0"/>
                <wp:positionH relativeFrom="margin">
                  <wp:posOffset>2232580</wp:posOffset>
                </wp:positionH>
                <wp:positionV relativeFrom="paragraph">
                  <wp:posOffset>2514735</wp:posOffset>
                </wp:positionV>
                <wp:extent cx="2015490" cy="511175"/>
                <wp:effectExtent l="476250" t="38100" r="80010" b="98425"/>
                <wp:wrapNone/>
                <wp:docPr id="18" name="Rounded Rectangular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490" cy="511175"/>
                        </a:xfrm>
                        <a:prstGeom prst="wedgeRoundRectCallout">
                          <a:avLst>
                            <a:gd name="adj1" fmla="val -70398"/>
                            <a:gd name="adj2" fmla="val -34369"/>
                            <a:gd name="adj3" fmla="val 16667"/>
                          </a:avLst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452F" w:rsidRDefault="00BF452F" w:rsidP="00BF452F">
                            <w:pPr>
                              <w:jc w:val="center"/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Progress bar shows 100%.</w:t>
                            </w:r>
                          </w:p>
                          <w:p w:rsidR="00BF452F" w:rsidRPr="007E1984" w:rsidRDefault="00BF452F" w:rsidP="00BF452F">
                            <w:pPr>
                              <w:jc w:val="center"/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7CEDB" id="Rounded Rectangular Callout 18" o:spid="_x0000_s1032" type="#_x0000_t62" style="position:absolute;margin-left:175.8pt;margin-top:198pt;width:158.7pt;height:40.2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" adj="-4406,3376" fillcolor="#0bf590 [2742]" strokecolor="#08cc78 [3206]">
                <v:fill color2="#047a47 [1926]" rotate="t" colors="0 #6eda9a;.5 #02c270;1 #00b260" focus="100%" type="gradient">
                  <o:fill v:ext="view" type="gradientUnscaled"/>
                </v:fill>
                <v:shadow on="t" color="black" opacity="44564f" offset="0,1.25pt"/>
                <v:textbox>
                  <w:txbxContent>
                    <w:p w:rsidR="00BF452F" w:rsidRDefault="00BF452F" w:rsidP="00BF452F">
                      <w:pPr>
                        <w:jc w:val="center"/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Progress bar shows 100%.</w:t>
                      </w:r>
                    </w:p>
                    <w:p w:rsidR="00BF452F" w:rsidRPr="007E1984" w:rsidRDefault="00BF452F" w:rsidP="00BF452F">
                      <w:pPr>
                        <w:jc w:val="center"/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4FFE">
        <w:rPr>
          <w:noProof/>
          <w:sz w:val="24"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EFF43E" wp14:editId="3679EA88">
                <wp:simplePos x="0" y="0"/>
                <wp:positionH relativeFrom="margin">
                  <wp:posOffset>2253600</wp:posOffset>
                </wp:positionH>
                <wp:positionV relativeFrom="paragraph">
                  <wp:posOffset>1613735</wp:posOffset>
                </wp:positionV>
                <wp:extent cx="2015490" cy="511175"/>
                <wp:effectExtent l="476250" t="38100" r="80010" b="98425"/>
                <wp:wrapNone/>
                <wp:docPr id="16" name="Rounded Rectangular Callo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490" cy="511175"/>
                        </a:xfrm>
                        <a:prstGeom prst="wedgeRoundRectCallout">
                          <a:avLst>
                            <a:gd name="adj1" fmla="val -70398"/>
                            <a:gd name="adj2" fmla="val -34369"/>
                            <a:gd name="adj3" fmla="val 16667"/>
                          </a:avLst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1984" w:rsidRDefault="007E1984" w:rsidP="007E1984">
                            <w:pPr>
                              <w:jc w:val="center"/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E1984"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All </w:t>
                            </w:r>
                            <w:r w:rsidR="00E9650C"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check lists are checked.</w:t>
                            </w:r>
                          </w:p>
                          <w:p w:rsidR="00EA6470" w:rsidRPr="007E1984" w:rsidRDefault="00EA6470" w:rsidP="007E1984">
                            <w:pPr>
                              <w:jc w:val="center"/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FF43E" id="Rounded Rectangular Callout 16" o:spid="_x0000_s1033" type="#_x0000_t62" style="position:absolute;margin-left:177.45pt;margin-top:127.05pt;width:158.7pt;height:40.2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" adj="-4406,3376" fillcolor="#b4db44 [2741]" strokecolor="#a5d028 [3205]">
                <v:fill color2="#627c18 [1925]" rotate="t" colors="0 #badd74;.5 #9bc521;1 #89b310" focus="100%" type="gradient">
                  <o:fill v:ext="view" type="gradientUnscaled"/>
                </v:fill>
                <v:shadow on="t" color="black" opacity="44564f" offset="0,1.25pt"/>
                <v:textbox>
                  <w:txbxContent>
                    <w:p w:rsidR="007E1984" w:rsidRDefault="007E1984" w:rsidP="007E1984">
                      <w:pPr>
                        <w:jc w:val="center"/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E1984"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All </w:t>
                      </w:r>
                      <w:r w:rsidR="00E9650C"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check lists are checked.</w:t>
                      </w:r>
                    </w:p>
                    <w:p w:rsidR="00EA6470" w:rsidRPr="007E1984" w:rsidRDefault="00EA6470" w:rsidP="007E1984">
                      <w:pPr>
                        <w:jc w:val="center"/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4FFE">
        <w:rPr>
          <w:noProof/>
          <w:sz w:val="24"/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0B341C" wp14:editId="64DB01B1">
                <wp:simplePos x="0" y="0"/>
                <wp:positionH relativeFrom="margin">
                  <wp:posOffset>2296800</wp:posOffset>
                </wp:positionH>
                <wp:positionV relativeFrom="paragraph">
                  <wp:posOffset>87335</wp:posOffset>
                </wp:positionV>
                <wp:extent cx="2001520" cy="1122680"/>
                <wp:effectExtent l="533400" t="38100" r="74930" b="96520"/>
                <wp:wrapNone/>
                <wp:docPr id="17" name="Rounded 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1122680"/>
                        </a:xfrm>
                        <a:prstGeom prst="wedgeRoundRectCallout">
                          <a:avLst>
                            <a:gd name="adj1" fmla="val -73891"/>
                            <a:gd name="adj2" fmla="val 17492"/>
                            <a:gd name="adj3" fmla="val 1666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07F6" w:rsidRPr="000907F6" w:rsidRDefault="000907F6" w:rsidP="000907F6">
                            <w:pPr>
                              <w:jc w:val="center"/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07F6"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Status changed </w:t>
                            </w:r>
                            <w:r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from ‘in progresses to ‘done’</w:t>
                            </w:r>
                            <w:r w:rsidR="003A4FFE">
                              <w:rPr>
                                <w:color w:val="2C2C2C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 Meaning the task is completed.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B341C" id="Rounded Rectangular Callout 17" o:spid="_x0000_s1034" type="#_x0000_t62" style="position:absolute;margin-left:180.85pt;margin-top:6.9pt;width:157.6pt;height:88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" adj="-5160,14578" fillcolor="#ffc927 [2740]" strokecolor="#ffc000 [3204]">
                <v:fill color2="#997300 [1924]" rotate="t" colors="0 #ffcf6e;.5 #f3b600;1 #e0a300" focus="100%" type="gradient">
                  <o:fill v:ext="view" type="gradientUnscaled"/>
                </v:fill>
                <v:shadow on="t" color="black" opacity="44564f" offset="0,1.25pt"/>
                <v:textbox>
                  <w:txbxContent>
                    <w:p w:rsidR="000907F6" w:rsidRPr="000907F6" w:rsidRDefault="000907F6" w:rsidP="000907F6">
                      <w:pPr>
                        <w:jc w:val="center"/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07F6"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Status changed </w:t>
                      </w:r>
                      <w:r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from ‘in progresses to ‘done’</w:t>
                      </w:r>
                      <w:r w:rsidR="003A4FFE">
                        <w:rPr>
                          <w:color w:val="2C2C2C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 Meaning the task is completed.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652C" w:rsidRPr="00DF652C">
        <w:rPr>
          <w:noProof/>
          <w:sz w:val="24"/>
          <w:lang w:eastAsia="zh-CN"/>
        </w:rPr>
        <w:drawing>
          <wp:inline distT="0" distB="0" distL="0" distR="0" wp14:anchorId="076935E7" wp14:editId="78EEBC58">
            <wp:extent cx="1818922" cy="365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892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4B0" w:rsidRPr="00A67AF0" w:rsidRDefault="00E434B0" w:rsidP="00425969">
      <w:pPr>
        <w:rPr>
          <w:sz w:val="24"/>
        </w:rPr>
      </w:pPr>
    </w:p>
    <w:p w:rsidR="00E434B0" w:rsidRDefault="002B38E1">
      <w:pPr>
        <w:pStyle w:val="Heading2"/>
      </w:pPr>
      <w:r w:rsidRPr="002B38E1">
        <w:t>motivation: why and when does users use OpenTasks</w:t>
      </w:r>
    </w:p>
    <w:p w:rsidR="00C62054" w:rsidRDefault="009B33B3" w:rsidP="00C62054">
      <w:pPr>
        <w:rPr>
          <w:sz w:val="24"/>
        </w:rPr>
      </w:pPr>
      <w:r>
        <w:rPr>
          <w:sz w:val="24"/>
        </w:rPr>
        <w:t xml:space="preserve">In my opinion, </w:t>
      </w:r>
      <w:r w:rsidR="00E60AF4">
        <w:rPr>
          <w:sz w:val="24"/>
        </w:rPr>
        <w:t>t</w:t>
      </w:r>
      <w:r>
        <w:rPr>
          <w:sz w:val="24"/>
        </w:rPr>
        <w:t>he motivation of OpenTasks is very</w:t>
      </w:r>
      <w:r w:rsidR="008643A0">
        <w:rPr>
          <w:sz w:val="24"/>
        </w:rPr>
        <w:t xml:space="preserve"> simple yet important</w:t>
      </w:r>
      <w:r w:rsidR="00E60AF4">
        <w:rPr>
          <w:sz w:val="24"/>
        </w:rPr>
        <w:t>: to keep users motivated</w:t>
      </w:r>
      <w:r w:rsidR="00FB4D6F">
        <w:rPr>
          <w:sz w:val="24"/>
        </w:rPr>
        <w:t xml:space="preserve"> and organized</w:t>
      </w:r>
      <w:r w:rsidR="00E60AF4">
        <w:rPr>
          <w:sz w:val="24"/>
        </w:rPr>
        <w:t xml:space="preserve"> in the things they want to and need to do. </w:t>
      </w:r>
      <w:r w:rsidR="00137C44">
        <w:rPr>
          <w:sz w:val="24"/>
        </w:rPr>
        <w:t xml:space="preserve">It </w:t>
      </w:r>
      <w:r w:rsidR="009D1B32">
        <w:rPr>
          <w:sz w:val="24"/>
        </w:rPr>
        <w:t xml:space="preserve">provides </w:t>
      </w:r>
      <w:r w:rsidR="006E593C">
        <w:rPr>
          <w:sz w:val="24"/>
        </w:rPr>
        <w:t xml:space="preserve">ease-of-use user interface that allows </w:t>
      </w:r>
      <w:r w:rsidR="00AD2AF6">
        <w:rPr>
          <w:sz w:val="24"/>
        </w:rPr>
        <w:t xml:space="preserve">users to easy </w:t>
      </w:r>
      <w:r w:rsidR="000D3E8E">
        <w:rPr>
          <w:sz w:val="24"/>
        </w:rPr>
        <w:t>manage</w:t>
      </w:r>
      <w:r w:rsidR="00BB332B">
        <w:rPr>
          <w:sz w:val="24"/>
        </w:rPr>
        <w:t xml:space="preserve"> task and track progresses. </w:t>
      </w:r>
    </w:p>
    <w:p w:rsidR="002E0C1B" w:rsidRDefault="002E0C1B" w:rsidP="00C62054">
      <w:pPr>
        <w:rPr>
          <w:sz w:val="24"/>
        </w:rPr>
      </w:pPr>
      <w:r>
        <w:rPr>
          <w:sz w:val="24"/>
        </w:rPr>
        <w:t xml:space="preserve">As mentioned in the previous section, there are different categories user can create to management different types of task. </w:t>
      </w:r>
      <w:r w:rsidR="00F14D79">
        <w:rPr>
          <w:sz w:val="24"/>
        </w:rPr>
        <w:t xml:space="preserve">This brings a lot potential to what OpenTasks can be used for. </w:t>
      </w:r>
      <w:r w:rsidR="004679BD">
        <w:rPr>
          <w:sz w:val="24"/>
        </w:rPr>
        <w:t xml:space="preserve">It could simple be a task item as shown in the workout task example; or it could be a memo. </w:t>
      </w:r>
      <w:r w:rsidR="005C4E26">
        <w:rPr>
          <w:sz w:val="24"/>
        </w:rPr>
        <w:t>For instance, a shopping-list that user can track the items purchased.</w:t>
      </w:r>
      <w:r w:rsidR="00E5152B">
        <w:rPr>
          <w:sz w:val="24"/>
        </w:rPr>
        <w:t xml:space="preserve"> </w:t>
      </w:r>
    </w:p>
    <w:p w:rsidR="00E5152B" w:rsidRDefault="00E5152B" w:rsidP="00C62054">
      <w:pPr>
        <w:rPr>
          <w:sz w:val="24"/>
        </w:rPr>
      </w:pPr>
      <w:r>
        <w:rPr>
          <w:sz w:val="24"/>
        </w:rPr>
        <w:t xml:space="preserve">Therefore, </w:t>
      </w:r>
      <w:r w:rsidR="00131A88">
        <w:rPr>
          <w:sz w:val="24"/>
        </w:rPr>
        <w:t xml:space="preserve">such a mobile app can indeed be </w:t>
      </w:r>
      <w:r w:rsidR="00587945">
        <w:rPr>
          <w:sz w:val="24"/>
        </w:rPr>
        <w:t xml:space="preserve">used almost </w:t>
      </w:r>
      <w:r w:rsidR="00BF007F">
        <w:rPr>
          <w:sz w:val="24"/>
        </w:rPr>
        <w:t>any time</w:t>
      </w:r>
      <w:r w:rsidR="00587945">
        <w:rPr>
          <w:sz w:val="24"/>
        </w:rPr>
        <w:t xml:space="preserve"> in anywhere</w:t>
      </w:r>
      <w:r w:rsidR="00BF007F">
        <w:rPr>
          <w:sz w:val="24"/>
        </w:rPr>
        <w:t xml:space="preserve"> (as long as user has his/her </w:t>
      </w:r>
      <w:r w:rsidR="0027731C">
        <w:rPr>
          <w:sz w:val="24"/>
        </w:rPr>
        <w:t>mobile devices</w:t>
      </w:r>
      <w:r w:rsidR="00BF007F">
        <w:rPr>
          <w:sz w:val="24"/>
        </w:rPr>
        <w:t>)</w:t>
      </w:r>
      <w:r w:rsidR="00587945">
        <w:rPr>
          <w:sz w:val="24"/>
        </w:rPr>
        <w:t>.</w:t>
      </w:r>
    </w:p>
    <w:p w:rsidR="00006D6E" w:rsidRPr="00C62054" w:rsidRDefault="00006D6E" w:rsidP="00C62054">
      <w:pPr>
        <w:rPr>
          <w:sz w:val="24"/>
        </w:rPr>
      </w:pPr>
    </w:p>
    <w:p w:rsidR="000A1F2C" w:rsidRDefault="000A1F2C">
      <w:pPr>
        <w:pStyle w:val="Heading1"/>
      </w:pPr>
      <w:r>
        <w:lastRenderedPageBreak/>
        <w:t>kiip SDK</w:t>
      </w:r>
    </w:p>
    <w:p w:rsidR="007D5633" w:rsidRPr="002023D3" w:rsidRDefault="002023D3" w:rsidP="007D5633">
      <w:pPr>
        <w:rPr>
          <w:rStyle w:val="IntenseReference"/>
        </w:rPr>
      </w:pPr>
      <w:r w:rsidRPr="002023D3">
        <w:rPr>
          <w:rStyle w:val="IntenseReference"/>
        </w:rPr>
        <w:t>“Connecting brands with people in rewarding ways.”</w:t>
      </w:r>
    </w:p>
    <w:p w:rsidR="008C3973" w:rsidRPr="001945BF" w:rsidRDefault="002023D3" w:rsidP="002C7E96">
      <w:pPr>
        <w:pStyle w:val="ListParagraph"/>
        <w:numPr>
          <w:ilvl w:val="0"/>
          <w:numId w:val="10"/>
        </w:numPr>
        <w:jc w:val="right"/>
        <w:rPr>
          <w:rStyle w:val="IntenseReference"/>
        </w:rPr>
      </w:pPr>
      <w:r w:rsidRPr="002023D3">
        <w:rPr>
          <w:rStyle w:val="IntenseReference"/>
        </w:rPr>
        <w:t>http://www.kiip.me/</w:t>
      </w:r>
    </w:p>
    <w:p w:rsidR="008D70F8" w:rsidRPr="001945BF" w:rsidRDefault="002C7E96" w:rsidP="002C7E96">
      <w:pPr>
        <w:rPr>
          <w:sz w:val="24"/>
        </w:rPr>
      </w:pPr>
      <w:r w:rsidRPr="001945BF">
        <w:rPr>
          <w:sz w:val="24"/>
        </w:rPr>
        <w:t xml:space="preserve"> </w:t>
      </w:r>
      <w:r w:rsidR="00C54F2A" w:rsidRPr="001945BF">
        <w:rPr>
          <w:sz w:val="24"/>
        </w:rPr>
        <w:t>K</w:t>
      </w:r>
      <w:r w:rsidRPr="001945BF">
        <w:rPr>
          <w:sz w:val="24"/>
        </w:rPr>
        <w:t xml:space="preserve">iip SDK </w:t>
      </w:r>
      <w:r w:rsidR="00FF0A8D">
        <w:rPr>
          <w:sz w:val="24"/>
        </w:rPr>
        <w:t>allows developers t</w:t>
      </w:r>
      <w:r w:rsidR="00605EE1">
        <w:rPr>
          <w:sz w:val="24"/>
        </w:rPr>
        <w:t xml:space="preserve">o add advertisements into mobile apps </w:t>
      </w:r>
      <w:r w:rsidR="008F00AF">
        <w:rPr>
          <w:sz w:val="24"/>
        </w:rPr>
        <w:t xml:space="preserve">in a rewarding way. </w:t>
      </w:r>
      <w:r w:rsidR="00D248B2">
        <w:rPr>
          <w:sz w:val="24"/>
        </w:rPr>
        <w:t xml:space="preserve">In other words, </w:t>
      </w:r>
      <w:r w:rsidR="009B21F6">
        <w:rPr>
          <w:sz w:val="24"/>
        </w:rPr>
        <w:t xml:space="preserve">it shows an ad when the moment came. </w:t>
      </w:r>
      <w:r w:rsidR="006D58EB">
        <w:rPr>
          <w:sz w:val="24"/>
        </w:rPr>
        <w:t xml:space="preserve">The ads are usually coupons from different brands. </w:t>
      </w:r>
    </w:p>
    <w:p w:rsidR="00BC627F" w:rsidRDefault="00BC627F" w:rsidP="00BC627F">
      <w:pPr>
        <w:pStyle w:val="Heading2"/>
      </w:pPr>
      <w:r>
        <w:t>Ad format</w:t>
      </w:r>
    </w:p>
    <w:p w:rsidR="008E2B9D" w:rsidRPr="003A4527" w:rsidRDefault="00C94D4C" w:rsidP="00BC627F">
      <w:pPr>
        <w:rPr>
          <w:sz w:val="24"/>
        </w:rPr>
      </w:pPr>
      <w:r w:rsidRPr="003A4527">
        <w:rPr>
          <w:sz w:val="24"/>
        </w:rPr>
        <w:t xml:space="preserve">Kiip SDK add ads in a pop-up </w:t>
      </w:r>
      <w:r w:rsidR="00414570" w:rsidRPr="003A4527">
        <w:rPr>
          <w:sz w:val="24"/>
        </w:rPr>
        <w:t>format that shows in the middle of the screen</w:t>
      </w:r>
      <w:r w:rsidR="00826FAC">
        <w:rPr>
          <w:sz w:val="24"/>
        </w:rPr>
        <w:t>.</w:t>
      </w:r>
    </w:p>
    <w:p w:rsidR="003A4527" w:rsidRPr="003A4527" w:rsidRDefault="003A4527" w:rsidP="00BC627F">
      <w:pPr>
        <w:rPr>
          <w:sz w:val="24"/>
        </w:rPr>
      </w:pPr>
      <w:r w:rsidRPr="003A4527">
        <w:rPr>
          <w:sz w:val="24"/>
        </w:rPr>
        <w:t xml:space="preserve">Below is an example </w:t>
      </w:r>
      <w:r w:rsidR="008150E1">
        <w:rPr>
          <w:sz w:val="24"/>
        </w:rPr>
        <w:t xml:space="preserve">of how an ad </w:t>
      </w:r>
      <w:r w:rsidR="009302F8">
        <w:rPr>
          <w:sz w:val="24"/>
        </w:rPr>
        <w:t>appears</w:t>
      </w:r>
      <w:r w:rsidRPr="003A4527">
        <w:rPr>
          <w:sz w:val="24"/>
        </w:rPr>
        <w:t xml:space="preserve"> (</w:t>
      </w:r>
      <w:r w:rsidR="003E2D1D">
        <w:rPr>
          <w:sz w:val="24"/>
        </w:rPr>
        <w:t xml:space="preserve">image: </w:t>
      </w:r>
      <w:hyperlink r:id="rId21" w:tgtFrame="_blank" w:history="1">
        <w:r w:rsidRPr="003A4527">
          <w:rPr>
            <w:sz w:val="24"/>
          </w:rPr>
          <w:t>www.cmo.com</w:t>
        </w:r>
      </w:hyperlink>
      <w:r w:rsidRPr="003A4527">
        <w:rPr>
          <w:sz w:val="24"/>
        </w:rPr>
        <w:t>):</w:t>
      </w:r>
    </w:p>
    <w:p w:rsidR="00186BE5" w:rsidRPr="00BC627F" w:rsidRDefault="00186BE5" w:rsidP="00BC627F">
      <w:r>
        <w:rPr>
          <w:noProof/>
          <w:lang w:eastAsia="zh-CN"/>
        </w:rPr>
        <w:drawing>
          <wp:inline distT="0" distB="0" distL="0" distR="0">
            <wp:extent cx="4117975" cy="2666365"/>
            <wp:effectExtent l="0" t="0" r="0" b="635"/>
            <wp:docPr id="19" name="Picture 19" descr="http://www.cmo.com/content/cmo-com/home/articles/2014/10/17/kiip_cmo_com_intervi/_jcr_content/image.articles.jpg/1414066213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cmo.com/content/cmo-com/home/articles/2014/10/17/kiip_cmo_com_intervi/_jcr_content/image.articles.jpg/141406621319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7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E62" w:rsidRDefault="00B36E62">
      <w:pPr>
        <w:pStyle w:val="Heading2"/>
      </w:pPr>
      <w:r>
        <w:t>ad moment</w:t>
      </w:r>
    </w:p>
    <w:p w:rsidR="00B36E62" w:rsidRPr="002E04F8" w:rsidRDefault="002E04F8" w:rsidP="00B36E62">
      <w:pPr>
        <w:rPr>
          <w:sz w:val="24"/>
        </w:rPr>
      </w:pPr>
      <w:r w:rsidRPr="002E04F8">
        <w:rPr>
          <w:sz w:val="24"/>
        </w:rPr>
        <w:t xml:space="preserve">Developers can </w:t>
      </w:r>
      <w:r>
        <w:rPr>
          <w:sz w:val="24"/>
        </w:rPr>
        <w:t xml:space="preserve">define the moment when an ad should appear. </w:t>
      </w:r>
      <w:r w:rsidR="002E05DE">
        <w:rPr>
          <w:sz w:val="24"/>
        </w:rPr>
        <w:t>A good example of a moment is that wh</w:t>
      </w:r>
      <w:r w:rsidR="00F81D70">
        <w:rPr>
          <w:sz w:val="24"/>
        </w:rPr>
        <w:t xml:space="preserve">en user accomplishes something. This </w:t>
      </w:r>
      <w:r w:rsidR="00142CB5">
        <w:rPr>
          <w:sz w:val="24"/>
        </w:rPr>
        <w:t>is a good timi</w:t>
      </w:r>
      <w:r w:rsidR="006A1814">
        <w:rPr>
          <w:sz w:val="24"/>
        </w:rPr>
        <w:t xml:space="preserve">ng for the user to be rewarded, for instance a coupon. </w:t>
      </w:r>
      <w:r w:rsidR="006A5968">
        <w:rPr>
          <w:sz w:val="24"/>
        </w:rPr>
        <w:t xml:space="preserve">In this way, the ad </w:t>
      </w:r>
      <w:r w:rsidR="002B0C3E">
        <w:rPr>
          <w:sz w:val="24"/>
        </w:rPr>
        <w:t xml:space="preserve">is </w:t>
      </w:r>
      <w:r w:rsidR="006A5968">
        <w:rPr>
          <w:sz w:val="24"/>
        </w:rPr>
        <w:t xml:space="preserve">less intrusive, and perhaps </w:t>
      </w:r>
      <w:r w:rsidR="00B42474">
        <w:rPr>
          <w:sz w:val="24"/>
        </w:rPr>
        <w:t>even motivate</w:t>
      </w:r>
      <w:r w:rsidR="006A1ED0">
        <w:rPr>
          <w:sz w:val="24"/>
        </w:rPr>
        <w:t>s</w:t>
      </w:r>
      <w:r w:rsidR="00700196">
        <w:rPr>
          <w:sz w:val="24"/>
        </w:rPr>
        <w:t xml:space="preserve"> user.</w:t>
      </w:r>
    </w:p>
    <w:p w:rsidR="00B36E62" w:rsidRDefault="00B36E62">
      <w:pPr>
        <w:pStyle w:val="Heading2"/>
      </w:pPr>
      <w:r>
        <w:t>ad co</w:t>
      </w:r>
      <w:r w:rsidR="005D404E">
        <w:t>n</w:t>
      </w:r>
      <w:r>
        <w:t>tent</w:t>
      </w:r>
    </w:p>
    <w:p w:rsidR="00E914C5" w:rsidRDefault="005D404E" w:rsidP="00E914C5">
      <w:pPr>
        <w:rPr>
          <w:sz w:val="24"/>
        </w:rPr>
      </w:pPr>
      <w:r w:rsidRPr="00224825">
        <w:rPr>
          <w:sz w:val="24"/>
        </w:rPr>
        <w:t xml:space="preserve">Content can be </w:t>
      </w:r>
      <w:r w:rsidR="0087766E" w:rsidRPr="00224825">
        <w:rPr>
          <w:sz w:val="24"/>
        </w:rPr>
        <w:t>restricted to appear more relevant. This can be set (by the developer or program)</w:t>
      </w:r>
      <w:r w:rsidR="003531CD" w:rsidRPr="00224825">
        <w:rPr>
          <w:sz w:val="24"/>
        </w:rPr>
        <w:t xml:space="preserve">. Various tags can be added to </w:t>
      </w:r>
      <w:r w:rsidR="00F51361" w:rsidRPr="00224825">
        <w:rPr>
          <w:sz w:val="24"/>
        </w:rPr>
        <w:t xml:space="preserve">target more relevant brands. </w:t>
      </w:r>
      <w:r w:rsidR="00224825" w:rsidRPr="00224825">
        <w:rPr>
          <w:sz w:val="24"/>
        </w:rPr>
        <w:t xml:space="preserve">This is another way to </w:t>
      </w:r>
      <w:r w:rsidR="00DA0838">
        <w:rPr>
          <w:sz w:val="24"/>
        </w:rPr>
        <w:t>make ads less intrusive to users.</w:t>
      </w:r>
    </w:p>
    <w:p w:rsidR="00714F62" w:rsidRDefault="00714F62" w:rsidP="00E914C5">
      <w:pPr>
        <w:rPr>
          <w:sz w:val="24"/>
        </w:rPr>
      </w:pPr>
    </w:p>
    <w:p w:rsidR="00FB57AB" w:rsidRPr="00224825" w:rsidRDefault="00FB57AB" w:rsidP="00E914C5">
      <w:pPr>
        <w:rPr>
          <w:sz w:val="24"/>
        </w:rPr>
      </w:pPr>
    </w:p>
    <w:p w:rsidR="00753A46" w:rsidRDefault="00306F37">
      <w:pPr>
        <w:pStyle w:val="Heading1"/>
      </w:pPr>
      <w:r w:rsidRPr="00306F37">
        <w:lastRenderedPageBreak/>
        <w:t>Preliminary placement design</w:t>
      </w:r>
    </w:p>
    <w:p w:rsidR="001314BB" w:rsidRDefault="00234B92" w:rsidP="001314BB">
      <w:pPr>
        <w:rPr>
          <w:sz w:val="24"/>
        </w:rPr>
      </w:pPr>
      <w:r>
        <w:rPr>
          <w:sz w:val="24"/>
        </w:rPr>
        <w:t xml:space="preserve">Here I propose a few placement design that brings ads into OpenTasks. </w:t>
      </w:r>
      <w:r w:rsidR="002B4B6A">
        <w:rPr>
          <w:sz w:val="24"/>
        </w:rPr>
        <w:t xml:space="preserve">Designs are tightly related to the functionality of the </w:t>
      </w:r>
      <w:r w:rsidR="00E4468F">
        <w:rPr>
          <w:sz w:val="24"/>
        </w:rPr>
        <w:t>app and the nature of kiip SDK, which are discussed in detail in the previous sections.</w:t>
      </w:r>
    </w:p>
    <w:p w:rsidR="007C3510" w:rsidRDefault="00013835" w:rsidP="001314BB">
      <w:pPr>
        <w:rPr>
          <w:sz w:val="24"/>
        </w:rPr>
      </w:pPr>
      <w:r>
        <w:rPr>
          <w:sz w:val="24"/>
        </w:rPr>
        <w:t xml:space="preserve">Below are two example of ads in kiip. </w:t>
      </w:r>
      <w:r w:rsidR="00843390">
        <w:rPr>
          <w:sz w:val="24"/>
        </w:rPr>
        <w:t>They both share similar format and offer user a reward.</w:t>
      </w:r>
    </w:p>
    <w:p w:rsidR="00BF3EE3" w:rsidRDefault="00974E89" w:rsidP="001314BB">
      <w:pPr>
        <w:rPr>
          <w:noProof/>
          <w:lang w:eastAsia="zh-CN"/>
        </w:rPr>
      </w:pPr>
      <w:r>
        <w:rPr>
          <w:noProof/>
          <w:sz w:val="24"/>
          <w:lang w:eastAsia="zh-C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2576945</wp:posOffset>
                </wp:positionH>
                <wp:positionV relativeFrom="paragraph">
                  <wp:posOffset>1874889</wp:posOffset>
                </wp:positionV>
                <wp:extent cx="1329055" cy="798830"/>
                <wp:effectExtent l="0" t="0" r="271145" b="20320"/>
                <wp:wrapNone/>
                <wp:docPr id="23" name="Rounded 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798830"/>
                        </a:xfrm>
                        <a:prstGeom prst="wedgeRoundRectCallout">
                          <a:avLst>
                            <a:gd name="adj1" fmla="val 67853"/>
                            <a:gd name="adj2" fmla="val 13513"/>
                            <a:gd name="adj3" fmla="val 16667"/>
                          </a:avLst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E89" w:rsidRDefault="00974E89" w:rsidP="00974E89">
                            <w:pPr>
                              <w:jc w:val="center"/>
                            </w:pPr>
                            <w:r>
                              <w:t>User enters email address to redeem coupon.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3" o:spid="_x0000_s1035" type="#_x0000_t62" style="position:absolute;margin-left:202.9pt;margin-top:147.65pt;width:104.65pt;height:62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" adj="25456,13719" fillcolor="#f683bc [2103]" strokecolor="#f24099 [3207]">
                <v:fill color2="#f45da8 [2743]" rotate="t" colors="0 #ffbbd5;.5 #ff9ec4;1 #ff6dac" focus="100%" type="gradient">
                  <o:fill v:ext="view" type="gradientUnscaled"/>
                </v:fill>
                <v:textbox>
                  <w:txbxContent>
                    <w:p w:rsidR="00974E89" w:rsidRDefault="00974E89" w:rsidP="00974E89">
                      <w:pPr>
                        <w:jc w:val="center"/>
                      </w:pPr>
                      <w:r>
                        <w:t>User enters email address to redeem coupon.</w:t>
                      </w:r>
                    </w:p>
                  </w:txbxContent>
                </v:textbox>
              </v:shape>
            </w:pict>
          </mc:Fallback>
        </mc:AlternateContent>
      </w:r>
      <w:r w:rsidR="00FA1AF5">
        <w:rPr>
          <w:noProof/>
          <w:sz w:val="24"/>
          <w:lang w:eastAsia="zh-C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1918290</wp:posOffset>
                </wp:positionH>
                <wp:positionV relativeFrom="paragraph">
                  <wp:posOffset>991901</wp:posOffset>
                </wp:positionV>
                <wp:extent cx="1349220" cy="626300"/>
                <wp:effectExtent l="114300" t="0" r="22860" b="707390"/>
                <wp:wrapNone/>
                <wp:docPr id="22" name="Rounded Rectangular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220" cy="626300"/>
                        </a:xfrm>
                        <a:prstGeom prst="wedgeRoundRectCallout">
                          <a:avLst>
                            <a:gd name="adj1" fmla="val -57468"/>
                            <a:gd name="adj2" fmla="val 156993"/>
                            <a:gd name="adj3" fmla="val 16667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1AF5" w:rsidRDefault="00FA1AF5" w:rsidP="00FA1AF5">
                            <w:pPr>
                              <w:jc w:val="center"/>
                            </w:pPr>
                            <w:r>
                              <w:t>User can visit the brand’s website.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2" o:spid="_x0000_s1036" type="#_x0000_t62" style="position:absolute;margin-left:151.05pt;margin-top:78.1pt;width:106.25pt;height:49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" adj="-1613,44710" fillcolor="#aeaeb2 [2104]" strokecolor="#828288 [3208]">
                <v:fill color2="#94949a [2744]" rotate="t" colors="0 #c8c8ca;.5 #b9b9bc;1 #9d9da2" focus="100%" type="gradient">
                  <o:fill v:ext="view" type="gradientUnscaled"/>
                </v:fill>
                <v:textbox>
                  <w:txbxContent>
                    <w:p w:rsidR="00FA1AF5" w:rsidRDefault="00FA1AF5" w:rsidP="00FA1AF5">
                      <w:pPr>
                        <w:jc w:val="center"/>
                      </w:pPr>
                      <w:r>
                        <w:t>User can visit the brand’s website.</w:t>
                      </w:r>
                    </w:p>
                  </w:txbxContent>
                </v:textbox>
              </v:shape>
            </w:pict>
          </mc:Fallback>
        </mc:AlternateContent>
      </w:r>
      <w:r w:rsidR="00950560" w:rsidRPr="00950560">
        <w:rPr>
          <w:noProof/>
          <w:sz w:val="24"/>
          <w:lang w:eastAsia="zh-CN"/>
        </w:rPr>
        <w:drawing>
          <wp:anchor distT="0" distB="0" distL="114300" distR="114300" simplePos="0" relativeHeight="251677696" behindDoc="0" locked="0" layoutInCell="1" allowOverlap="1" wp14:anchorId="193322CD" wp14:editId="59CADB7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818640" cy="36576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0560" w:rsidRPr="00950560">
        <w:rPr>
          <w:noProof/>
          <w:sz w:val="24"/>
          <w:lang w:eastAsia="zh-CN"/>
        </w:rPr>
        <w:drawing>
          <wp:inline distT="0" distB="0" distL="0" distR="0" wp14:anchorId="2D634D47" wp14:editId="55985C8E">
            <wp:extent cx="1818922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892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60" w:rsidRPr="00950560">
        <w:rPr>
          <w:noProof/>
          <w:lang w:eastAsia="zh-CN"/>
        </w:rPr>
        <w:t xml:space="preserve"> </w:t>
      </w:r>
    </w:p>
    <w:p w:rsidR="00533A32" w:rsidRDefault="00533A32" w:rsidP="001314BB">
      <w:pPr>
        <w:rPr>
          <w:sz w:val="24"/>
        </w:rPr>
      </w:pPr>
    </w:p>
    <w:p w:rsidR="00601B7B" w:rsidRDefault="00601B7B" w:rsidP="001314BB">
      <w:pPr>
        <w:rPr>
          <w:sz w:val="24"/>
        </w:rPr>
      </w:pPr>
    </w:p>
    <w:p w:rsidR="00601B7B" w:rsidRDefault="00601B7B" w:rsidP="001314BB">
      <w:pPr>
        <w:rPr>
          <w:sz w:val="24"/>
        </w:rPr>
      </w:pPr>
    </w:p>
    <w:p w:rsidR="00601B7B" w:rsidRDefault="00601B7B" w:rsidP="001314BB">
      <w:pPr>
        <w:rPr>
          <w:sz w:val="24"/>
        </w:rPr>
      </w:pPr>
    </w:p>
    <w:p w:rsidR="00601B7B" w:rsidRDefault="00601B7B" w:rsidP="001314BB">
      <w:pPr>
        <w:rPr>
          <w:sz w:val="24"/>
        </w:rPr>
      </w:pPr>
    </w:p>
    <w:p w:rsidR="00601B7B" w:rsidRDefault="00601B7B" w:rsidP="001314BB">
      <w:pPr>
        <w:rPr>
          <w:sz w:val="24"/>
        </w:rPr>
      </w:pPr>
    </w:p>
    <w:p w:rsidR="00601B7B" w:rsidRDefault="00601B7B" w:rsidP="001314BB">
      <w:pPr>
        <w:rPr>
          <w:sz w:val="24"/>
        </w:rPr>
      </w:pPr>
    </w:p>
    <w:p w:rsidR="00601B7B" w:rsidRDefault="00601B7B" w:rsidP="001314BB">
      <w:pPr>
        <w:rPr>
          <w:sz w:val="24"/>
        </w:rPr>
      </w:pPr>
    </w:p>
    <w:p w:rsidR="00601B7B" w:rsidRPr="00234B92" w:rsidRDefault="00601B7B" w:rsidP="001314BB">
      <w:pPr>
        <w:rPr>
          <w:sz w:val="24"/>
        </w:rPr>
      </w:pPr>
    </w:p>
    <w:p w:rsidR="00D662FA" w:rsidRDefault="00D662FA" w:rsidP="00D662FA">
      <w:pPr>
        <w:pStyle w:val="Heading2"/>
      </w:pPr>
      <w:r>
        <w:lastRenderedPageBreak/>
        <w:t>the moment</w:t>
      </w:r>
    </w:p>
    <w:p w:rsidR="0030655F" w:rsidRDefault="00786B04" w:rsidP="00D662FA">
      <w:pPr>
        <w:rPr>
          <w:sz w:val="24"/>
        </w:rPr>
      </w:pPr>
      <w:r>
        <w:rPr>
          <w:sz w:val="24"/>
        </w:rPr>
        <w:t xml:space="preserve">Since OpenTask is a productivity app, it has </w:t>
      </w:r>
      <w:r w:rsidR="00735CC8">
        <w:rPr>
          <w:sz w:val="24"/>
        </w:rPr>
        <w:t>a</w:t>
      </w:r>
      <w:r>
        <w:rPr>
          <w:sz w:val="24"/>
        </w:rPr>
        <w:t xml:space="preserve"> sense of reward built-in. There are various moment</w:t>
      </w:r>
      <w:r w:rsidR="00F112D4">
        <w:rPr>
          <w:sz w:val="24"/>
        </w:rPr>
        <w:t>s we can discover for the users to be rewarded, hence to display the ads.</w:t>
      </w:r>
    </w:p>
    <w:p w:rsidR="0030655F" w:rsidRDefault="0030655F" w:rsidP="00D662FA">
      <w:pPr>
        <w:rPr>
          <w:sz w:val="24"/>
        </w:rPr>
      </w:pPr>
      <w:r>
        <w:rPr>
          <w:sz w:val="24"/>
        </w:rPr>
        <w:t xml:space="preserve">There are a few things we’d want to </w:t>
      </w:r>
      <w:r w:rsidR="00F364C2">
        <w:rPr>
          <w:sz w:val="24"/>
        </w:rPr>
        <w:t>pay attention to</w:t>
      </w:r>
      <w:r>
        <w:rPr>
          <w:sz w:val="24"/>
        </w:rPr>
        <w:t xml:space="preserve"> in terms of finding the moment to integrate ads:</w:t>
      </w:r>
    </w:p>
    <w:p w:rsidR="0030655F" w:rsidRDefault="0030655F" w:rsidP="0030655F">
      <w:pPr>
        <w:pStyle w:val="ListParagraph"/>
        <w:numPr>
          <w:ilvl w:val="0"/>
          <w:numId w:val="18"/>
        </w:numPr>
        <w:rPr>
          <w:sz w:val="24"/>
        </w:rPr>
      </w:pPr>
      <w:r>
        <w:rPr>
          <w:sz w:val="24"/>
        </w:rPr>
        <w:t>Moment shall not be easily triggered. We need to keep ads displaying at the reasonable rate.</w:t>
      </w:r>
    </w:p>
    <w:p w:rsidR="0030655F" w:rsidRDefault="0030655F" w:rsidP="0030655F">
      <w:pPr>
        <w:pStyle w:val="ListParagraph"/>
        <w:numPr>
          <w:ilvl w:val="0"/>
          <w:numId w:val="18"/>
        </w:numPr>
        <w:rPr>
          <w:sz w:val="24"/>
        </w:rPr>
      </w:pPr>
      <w:r>
        <w:rPr>
          <w:sz w:val="24"/>
        </w:rPr>
        <w:t xml:space="preserve">Ads shall not be intrusive or affect user using the app. </w:t>
      </w:r>
      <w:r w:rsidR="00F364C2">
        <w:rPr>
          <w:sz w:val="24"/>
        </w:rPr>
        <w:t xml:space="preserve">Ads should be display when it’s </w:t>
      </w:r>
      <w:r w:rsidR="00D85957">
        <w:rPr>
          <w:sz w:val="24"/>
        </w:rPr>
        <w:t xml:space="preserve">at a “break point” of using the app. </w:t>
      </w:r>
      <w:r w:rsidR="00D85957">
        <w:rPr>
          <w:rFonts w:hint="eastAsia"/>
          <w:sz w:val="24"/>
          <w:lang w:eastAsia="zh-CN"/>
        </w:rPr>
        <w:t>F</w:t>
      </w:r>
      <w:r w:rsidR="00D85957">
        <w:rPr>
          <w:sz w:val="24"/>
          <w:lang w:eastAsia="zh-CN"/>
        </w:rPr>
        <w:t>or example, showing an ad when user is in the middle off editing a task is intrusive.</w:t>
      </w:r>
    </w:p>
    <w:p w:rsidR="0040261A" w:rsidRPr="007E5D85" w:rsidRDefault="00120C9A" w:rsidP="007E5D85">
      <w:pPr>
        <w:pStyle w:val="ListParagraph"/>
        <w:numPr>
          <w:ilvl w:val="0"/>
          <w:numId w:val="18"/>
        </w:numPr>
        <w:rPr>
          <w:sz w:val="24"/>
        </w:rPr>
      </w:pPr>
      <w:r>
        <w:rPr>
          <w:sz w:val="24"/>
          <w:lang w:eastAsia="zh-CN"/>
        </w:rPr>
        <w:t xml:space="preserve">Besides satisfying the first two </w:t>
      </w:r>
      <w:r w:rsidRPr="00120C9A">
        <w:rPr>
          <w:sz w:val="24"/>
          <w:lang w:eastAsia="zh-CN"/>
        </w:rPr>
        <w:t>criteria</w:t>
      </w:r>
      <w:r>
        <w:rPr>
          <w:sz w:val="24"/>
          <w:lang w:eastAsia="zh-CN"/>
        </w:rPr>
        <w:t>, m</w:t>
      </w:r>
      <w:r w:rsidR="00FA2CA5">
        <w:rPr>
          <w:sz w:val="24"/>
          <w:lang w:eastAsia="zh-CN"/>
        </w:rPr>
        <w:t xml:space="preserve">oment shall be picked when a reward is involved. </w:t>
      </w:r>
      <w:r w:rsidR="00025AA6">
        <w:rPr>
          <w:sz w:val="24"/>
          <w:lang w:eastAsia="zh-CN"/>
        </w:rPr>
        <w:t>For instance,</w:t>
      </w:r>
      <w:r w:rsidR="00C12E8D">
        <w:rPr>
          <w:sz w:val="24"/>
          <w:lang w:eastAsia="zh-CN"/>
        </w:rPr>
        <w:t xml:space="preserve"> displaying an ad after</w:t>
      </w:r>
      <w:r w:rsidR="005C5D83">
        <w:rPr>
          <w:sz w:val="24"/>
          <w:lang w:eastAsia="zh-CN"/>
        </w:rPr>
        <w:t xml:space="preserve"> a</w:t>
      </w:r>
      <w:r w:rsidR="00C12E8D">
        <w:rPr>
          <w:sz w:val="24"/>
          <w:lang w:eastAsia="zh-CN"/>
        </w:rPr>
        <w:t xml:space="preserve"> user </w:t>
      </w:r>
      <w:r w:rsidR="008C50BE">
        <w:rPr>
          <w:sz w:val="24"/>
          <w:lang w:eastAsia="zh-CN"/>
        </w:rPr>
        <w:t>deletes</w:t>
      </w:r>
      <w:r w:rsidR="00093727">
        <w:rPr>
          <w:sz w:val="24"/>
          <w:lang w:eastAsia="zh-CN"/>
        </w:rPr>
        <w:t xml:space="preserve"> a task (instead of completing </w:t>
      </w:r>
      <w:r w:rsidR="00C12E8D">
        <w:rPr>
          <w:sz w:val="24"/>
          <w:lang w:eastAsia="zh-CN"/>
        </w:rPr>
        <w:t>a task) is not a good representation of</w:t>
      </w:r>
      <w:r w:rsidR="009E3341">
        <w:rPr>
          <w:sz w:val="24"/>
          <w:lang w:eastAsia="zh-CN"/>
        </w:rPr>
        <w:t xml:space="preserve"> a</w:t>
      </w:r>
      <w:r w:rsidR="00C12E8D">
        <w:rPr>
          <w:sz w:val="24"/>
          <w:lang w:eastAsia="zh-CN"/>
        </w:rPr>
        <w:t xml:space="preserve"> rewarding moment.</w:t>
      </w:r>
      <w:r w:rsidR="00025AA6">
        <w:rPr>
          <w:sz w:val="24"/>
          <w:lang w:eastAsia="zh-CN"/>
        </w:rPr>
        <w:t xml:space="preserve"> </w:t>
      </w:r>
      <w:r w:rsidR="007E5D85">
        <w:rPr>
          <w:sz w:val="24"/>
          <w:lang w:eastAsia="zh-CN"/>
        </w:rPr>
        <w:t xml:space="preserve">In </w:t>
      </w:r>
      <w:r w:rsidR="00EC204B">
        <w:rPr>
          <w:sz w:val="24"/>
          <w:lang w:eastAsia="zh-CN"/>
        </w:rPr>
        <w:t>other words, a user should only be seeing an ad, which is a coupon, when he/she feels</w:t>
      </w:r>
      <w:r w:rsidR="00C62693">
        <w:rPr>
          <w:sz w:val="24"/>
          <w:lang w:eastAsia="zh-CN"/>
        </w:rPr>
        <w:t xml:space="preserve"> that</w:t>
      </w:r>
      <w:r w:rsidR="005E44A9">
        <w:rPr>
          <w:sz w:val="24"/>
          <w:lang w:eastAsia="zh-CN"/>
        </w:rPr>
        <w:t xml:space="preserve"> he/she has</w:t>
      </w:r>
      <w:r w:rsidR="00EC204B">
        <w:rPr>
          <w:sz w:val="24"/>
          <w:lang w:eastAsia="zh-CN"/>
        </w:rPr>
        <w:t xml:space="preserve"> accomplished something.</w:t>
      </w:r>
      <w:r w:rsidR="0070533F">
        <w:rPr>
          <w:sz w:val="24"/>
          <w:lang w:eastAsia="zh-CN"/>
        </w:rPr>
        <w:t xml:space="preserve"> It sh</w:t>
      </w:r>
      <w:r w:rsidR="00DC59D7">
        <w:rPr>
          <w:sz w:val="24"/>
          <w:lang w:eastAsia="zh-CN"/>
        </w:rPr>
        <w:t>ould be a rewarding moment</w:t>
      </w:r>
      <w:r w:rsidR="001B3200">
        <w:rPr>
          <w:sz w:val="24"/>
          <w:lang w:eastAsia="zh-CN"/>
        </w:rPr>
        <w:t xml:space="preserve"> instead of</w:t>
      </w:r>
      <w:r w:rsidR="0070533F">
        <w:rPr>
          <w:sz w:val="24"/>
          <w:lang w:eastAsia="zh-CN"/>
        </w:rPr>
        <w:t xml:space="preserve"> just any moment.</w:t>
      </w:r>
      <w:r w:rsidR="00EC204B">
        <w:rPr>
          <w:sz w:val="24"/>
          <w:lang w:eastAsia="zh-CN"/>
        </w:rPr>
        <w:t xml:space="preserve"> </w:t>
      </w:r>
    </w:p>
    <w:p w:rsidR="00380946" w:rsidRDefault="00757F00" w:rsidP="00601B7B">
      <w:pPr>
        <w:spacing w:line="240" w:lineRule="auto"/>
        <w:rPr>
          <w:sz w:val="24"/>
        </w:rPr>
      </w:pPr>
      <w:r>
        <w:rPr>
          <w:sz w:val="24"/>
        </w:rPr>
        <w:t xml:space="preserve">Here are some </w:t>
      </w:r>
      <w:r w:rsidR="00EF59D6">
        <w:rPr>
          <w:sz w:val="24"/>
        </w:rPr>
        <w:t xml:space="preserve">examples </w:t>
      </w:r>
      <w:r w:rsidR="00295468">
        <w:rPr>
          <w:sz w:val="24"/>
        </w:rPr>
        <w:t xml:space="preserve">of </w:t>
      </w:r>
      <w:r w:rsidR="00EF59D6">
        <w:rPr>
          <w:sz w:val="24"/>
        </w:rPr>
        <w:t xml:space="preserve">the </w:t>
      </w:r>
      <w:bookmarkStart w:id="0" w:name="_GoBack"/>
      <w:bookmarkEnd w:id="0"/>
      <w:r w:rsidR="00295468">
        <w:rPr>
          <w:sz w:val="24"/>
        </w:rPr>
        <w:t>moments:</w:t>
      </w:r>
    </w:p>
    <w:p w:rsidR="005B5C47" w:rsidRDefault="002F3503" w:rsidP="00854534">
      <w:pPr>
        <w:pStyle w:val="ListParagraph"/>
        <w:numPr>
          <w:ilvl w:val="0"/>
          <w:numId w:val="18"/>
        </w:numPr>
        <w:rPr>
          <w:sz w:val="24"/>
          <w:lang w:eastAsia="zh-CN"/>
        </w:rPr>
      </w:pPr>
      <w:r>
        <w:rPr>
          <w:sz w:val="24"/>
          <w:lang w:eastAsia="zh-CN"/>
        </w:rPr>
        <w:t>When a user f</w:t>
      </w:r>
      <w:r w:rsidR="005B5C47">
        <w:rPr>
          <w:sz w:val="24"/>
          <w:lang w:eastAsia="zh-CN"/>
        </w:rPr>
        <w:t>inish</w:t>
      </w:r>
      <w:r>
        <w:rPr>
          <w:sz w:val="24"/>
          <w:lang w:eastAsia="zh-CN"/>
        </w:rPr>
        <w:t>es</w:t>
      </w:r>
      <w:r w:rsidR="005B5C47">
        <w:rPr>
          <w:sz w:val="24"/>
          <w:lang w:eastAsia="zh-CN"/>
        </w:rPr>
        <w:t xml:space="preserve"> an item within a task</w:t>
      </w:r>
      <w:r w:rsidR="003343EF">
        <w:rPr>
          <w:sz w:val="24"/>
          <w:lang w:eastAsia="zh-CN"/>
        </w:rPr>
        <w:t xml:space="preserve"> (needs to make sure it doesn’t appear to</w:t>
      </w:r>
      <w:r w:rsidR="009E52F1">
        <w:rPr>
          <w:sz w:val="24"/>
          <w:lang w:eastAsia="zh-CN"/>
        </w:rPr>
        <w:t>o</w:t>
      </w:r>
      <w:r w:rsidR="003343EF">
        <w:rPr>
          <w:sz w:val="24"/>
          <w:lang w:eastAsia="zh-CN"/>
        </w:rPr>
        <w:t xml:space="preserve"> frequently)</w:t>
      </w:r>
    </w:p>
    <w:p w:rsidR="005B5C47" w:rsidRDefault="000B4BBF" w:rsidP="00854534">
      <w:pPr>
        <w:pStyle w:val="ListParagraph"/>
        <w:numPr>
          <w:ilvl w:val="0"/>
          <w:numId w:val="18"/>
        </w:numPr>
        <w:rPr>
          <w:sz w:val="24"/>
          <w:lang w:eastAsia="zh-CN"/>
        </w:rPr>
      </w:pPr>
      <w:r>
        <w:rPr>
          <w:sz w:val="24"/>
          <w:lang w:eastAsia="zh-CN"/>
        </w:rPr>
        <w:t>When user completes</w:t>
      </w:r>
      <w:r w:rsidR="005B5C47">
        <w:rPr>
          <w:sz w:val="24"/>
          <w:lang w:eastAsia="zh-CN"/>
        </w:rPr>
        <w:t xml:space="preserve"> a task</w:t>
      </w:r>
    </w:p>
    <w:p w:rsidR="001E4A8D" w:rsidRDefault="001E4A8D" w:rsidP="00854534">
      <w:pPr>
        <w:pStyle w:val="ListParagraph"/>
        <w:numPr>
          <w:ilvl w:val="0"/>
          <w:numId w:val="18"/>
        </w:numPr>
        <w:rPr>
          <w:sz w:val="24"/>
          <w:lang w:eastAsia="zh-CN"/>
        </w:rPr>
      </w:pPr>
      <w:r>
        <w:rPr>
          <w:sz w:val="24"/>
          <w:lang w:eastAsia="zh-CN"/>
        </w:rPr>
        <w:t>Based on user</w:t>
      </w:r>
      <w:r w:rsidR="00952630">
        <w:rPr>
          <w:sz w:val="24"/>
          <w:lang w:eastAsia="zh-CN"/>
        </w:rPr>
        <w:t>s</w:t>
      </w:r>
      <w:r>
        <w:rPr>
          <w:sz w:val="24"/>
          <w:lang w:eastAsia="zh-CN"/>
        </w:rPr>
        <w:t>’ behavior</w:t>
      </w:r>
      <w:r w:rsidR="00D32CFE">
        <w:rPr>
          <w:sz w:val="24"/>
          <w:lang w:eastAsia="zh-CN"/>
        </w:rPr>
        <w:t xml:space="preserve"> and information</w:t>
      </w:r>
      <w:r>
        <w:rPr>
          <w:sz w:val="24"/>
          <w:lang w:eastAsia="zh-CN"/>
        </w:rPr>
        <w:t xml:space="preserve">, it can be </w:t>
      </w:r>
      <w:r w:rsidR="00D960F4">
        <w:rPr>
          <w:rFonts w:hint="eastAsia"/>
          <w:sz w:val="24"/>
          <w:lang w:eastAsia="zh-CN"/>
        </w:rPr>
        <w:t xml:space="preserve">at </w:t>
      </w:r>
      <w:r>
        <w:rPr>
          <w:sz w:val="24"/>
          <w:lang w:eastAsia="zh-CN"/>
        </w:rPr>
        <w:t xml:space="preserve">a certain </w:t>
      </w:r>
      <w:r w:rsidR="00BF6B66">
        <w:rPr>
          <w:sz w:val="24"/>
          <w:lang w:eastAsia="zh-CN"/>
        </w:rPr>
        <w:t xml:space="preserve">time </w:t>
      </w:r>
      <w:r>
        <w:rPr>
          <w:sz w:val="24"/>
          <w:lang w:eastAsia="zh-CN"/>
        </w:rPr>
        <w:t>in a week</w:t>
      </w:r>
      <w:r w:rsidR="00D32CFE">
        <w:rPr>
          <w:sz w:val="24"/>
          <w:lang w:eastAsia="zh-CN"/>
        </w:rPr>
        <w:t>.</w:t>
      </w:r>
      <w:r w:rsidR="00574839">
        <w:rPr>
          <w:sz w:val="24"/>
          <w:lang w:eastAsia="zh-CN"/>
        </w:rPr>
        <w:t xml:space="preserve"> To make smarter decisions,</w:t>
      </w:r>
      <w:r w:rsidR="00574839" w:rsidRPr="00574839">
        <w:rPr>
          <w:sz w:val="24"/>
          <w:lang w:eastAsia="zh-CN"/>
        </w:rPr>
        <w:t xml:space="preserve"> some machine learning algorithm</w:t>
      </w:r>
      <w:r w:rsidR="00922461">
        <w:rPr>
          <w:sz w:val="24"/>
          <w:lang w:eastAsia="zh-CN"/>
        </w:rPr>
        <w:t xml:space="preserve"> can be used.</w:t>
      </w:r>
    </w:p>
    <w:p w:rsidR="007E710E" w:rsidRDefault="007E710E" w:rsidP="00854534">
      <w:pPr>
        <w:pStyle w:val="ListParagraph"/>
        <w:rPr>
          <w:sz w:val="24"/>
          <w:lang w:eastAsia="zh-CN"/>
        </w:rPr>
      </w:pPr>
      <w:r>
        <w:rPr>
          <w:sz w:val="24"/>
          <w:lang w:eastAsia="zh-CN"/>
        </w:rPr>
        <w:t>Here are some of the example:</w:t>
      </w:r>
    </w:p>
    <w:p w:rsidR="009E52F1" w:rsidRPr="009E52F1" w:rsidRDefault="00601B7B" w:rsidP="00854534">
      <w:pPr>
        <w:pStyle w:val="ListParagraph"/>
        <w:numPr>
          <w:ilvl w:val="1"/>
          <w:numId w:val="18"/>
        </w:numPr>
        <w:rPr>
          <w:sz w:val="24"/>
          <w:lang w:eastAsia="zh-CN"/>
        </w:rPr>
      </w:pPr>
      <w:r w:rsidRPr="007A75F6">
        <w:rPr>
          <w:sz w:val="24"/>
          <w:lang w:eastAsia="zh-CN"/>
        </w:rPr>
        <w:t>If</w:t>
      </w:r>
      <w:r w:rsidR="009E52F1" w:rsidRPr="009E52F1">
        <w:rPr>
          <w:sz w:val="24"/>
          <w:lang w:eastAsia="zh-CN"/>
        </w:rPr>
        <w:t xml:space="preserve"> we know when user gets up or goes to sleep, we could find a moment to add an ad. For instance, would an ad pops up before user goes to sleep</w:t>
      </w:r>
      <w:r w:rsidR="00B31B4E">
        <w:rPr>
          <w:sz w:val="24"/>
          <w:lang w:eastAsia="zh-CN"/>
        </w:rPr>
        <w:t xml:space="preserve"> be</w:t>
      </w:r>
      <w:r w:rsidR="009E52F1" w:rsidRPr="009E52F1">
        <w:rPr>
          <w:sz w:val="24"/>
          <w:lang w:eastAsia="zh-CN"/>
        </w:rPr>
        <w:t xml:space="preserve"> appropriate? Of course this should not be an everyday routine.</w:t>
      </w:r>
    </w:p>
    <w:p w:rsidR="009E52F1" w:rsidRPr="009E52F1" w:rsidRDefault="00601B7B" w:rsidP="00854534">
      <w:pPr>
        <w:pStyle w:val="ListParagraph"/>
        <w:numPr>
          <w:ilvl w:val="1"/>
          <w:numId w:val="18"/>
        </w:numPr>
        <w:rPr>
          <w:sz w:val="24"/>
          <w:lang w:eastAsia="zh-CN"/>
        </w:rPr>
      </w:pPr>
      <w:r w:rsidRPr="007A75F6">
        <w:rPr>
          <w:sz w:val="24"/>
          <w:lang w:eastAsia="zh-CN"/>
        </w:rPr>
        <w:t>S</w:t>
      </w:r>
      <w:r w:rsidR="009E52F1" w:rsidRPr="009E52F1">
        <w:rPr>
          <w:sz w:val="24"/>
          <w:lang w:eastAsia="zh-CN"/>
        </w:rPr>
        <w:t>uppose we know</w:t>
      </w:r>
      <w:r w:rsidR="00051F2C">
        <w:rPr>
          <w:sz w:val="24"/>
          <w:lang w:eastAsia="zh-CN"/>
        </w:rPr>
        <w:t xml:space="preserve"> a</w:t>
      </w:r>
      <w:r w:rsidR="009E52F1" w:rsidRPr="009E52F1">
        <w:rPr>
          <w:sz w:val="24"/>
          <w:lang w:eastAsia="zh-CN"/>
        </w:rPr>
        <w:t xml:space="preserve"> user has a Monday to Friday work schedule, and gets off work around 6 PM. </w:t>
      </w:r>
      <w:r w:rsidR="00CE35F1">
        <w:rPr>
          <w:sz w:val="24"/>
          <w:lang w:eastAsia="zh-CN"/>
        </w:rPr>
        <w:t>A</w:t>
      </w:r>
      <w:r w:rsidR="009E52F1" w:rsidRPr="009E52F1">
        <w:rPr>
          <w:sz w:val="24"/>
          <w:lang w:eastAsia="zh-CN"/>
        </w:rPr>
        <w:t>fter 6 PM</w:t>
      </w:r>
      <w:r w:rsidR="008D0D84">
        <w:rPr>
          <w:sz w:val="24"/>
          <w:lang w:eastAsia="zh-CN"/>
        </w:rPr>
        <w:t>,</w:t>
      </w:r>
      <w:r w:rsidR="009E52F1" w:rsidRPr="009E52F1">
        <w:rPr>
          <w:sz w:val="24"/>
          <w:lang w:eastAsia="zh-CN"/>
        </w:rPr>
        <w:t xml:space="preserve"> if </w:t>
      </w:r>
      <w:r w:rsidR="009E595F">
        <w:rPr>
          <w:sz w:val="24"/>
          <w:lang w:eastAsia="zh-CN"/>
        </w:rPr>
        <w:t xml:space="preserve">the </w:t>
      </w:r>
      <w:r w:rsidR="009E52F1" w:rsidRPr="009E52F1">
        <w:rPr>
          <w:sz w:val="24"/>
          <w:lang w:eastAsia="zh-CN"/>
        </w:rPr>
        <w:t>user opens the app and starts making plans for the weekend, we can add an ad saying "This is a rewar</w:t>
      </w:r>
      <w:r w:rsidR="00B544B6">
        <w:rPr>
          <w:sz w:val="24"/>
          <w:lang w:eastAsia="zh-CN"/>
        </w:rPr>
        <w:t>d for a week of hard work!"</w:t>
      </w:r>
    </w:p>
    <w:p w:rsidR="00786B04" w:rsidRDefault="00601B7B" w:rsidP="00854534">
      <w:pPr>
        <w:pStyle w:val="ListParagraph"/>
        <w:numPr>
          <w:ilvl w:val="1"/>
          <w:numId w:val="18"/>
        </w:numPr>
        <w:rPr>
          <w:sz w:val="24"/>
          <w:lang w:eastAsia="zh-CN"/>
        </w:rPr>
      </w:pPr>
      <w:r w:rsidRPr="007A75F6">
        <w:rPr>
          <w:sz w:val="24"/>
          <w:lang w:eastAsia="zh-CN"/>
        </w:rPr>
        <w:t>W</w:t>
      </w:r>
      <w:r w:rsidR="009E52F1" w:rsidRPr="009E52F1">
        <w:rPr>
          <w:sz w:val="24"/>
          <w:lang w:eastAsia="zh-CN"/>
        </w:rPr>
        <w:t>e may utilize user's information such as birthday and ceremony</w:t>
      </w:r>
      <w:r w:rsidR="00AB4775">
        <w:rPr>
          <w:sz w:val="24"/>
          <w:lang w:eastAsia="zh-CN"/>
        </w:rPr>
        <w:t xml:space="preserve"> and </w:t>
      </w:r>
      <w:r w:rsidR="000A7EF2">
        <w:rPr>
          <w:sz w:val="24"/>
          <w:lang w:eastAsia="zh-CN"/>
        </w:rPr>
        <w:t>integrate ads at these occasions.</w:t>
      </w:r>
    </w:p>
    <w:p w:rsidR="00B80659" w:rsidRDefault="00B80659" w:rsidP="008939D6">
      <w:pPr>
        <w:pStyle w:val="ListParagraph"/>
        <w:spacing w:line="240" w:lineRule="auto"/>
        <w:ind w:left="1440"/>
        <w:rPr>
          <w:sz w:val="24"/>
        </w:rPr>
      </w:pPr>
    </w:p>
    <w:p w:rsidR="00415B7F" w:rsidRDefault="00415B7F" w:rsidP="008939D6">
      <w:pPr>
        <w:pStyle w:val="ListParagraph"/>
        <w:spacing w:line="240" w:lineRule="auto"/>
        <w:ind w:left="1440"/>
        <w:rPr>
          <w:sz w:val="24"/>
        </w:rPr>
      </w:pPr>
    </w:p>
    <w:p w:rsidR="00415B7F" w:rsidRDefault="00415B7F" w:rsidP="008939D6">
      <w:pPr>
        <w:pStyle w:val="ListParagraph"/>
        <w:spacing w:line="240" w:lineRule="auto"/>
        <w:ind w:left="1440"/>
        <w:rPr>
          <w:sz w:val="24"/>
        </w:rPr>
      </w:pPr>
    </w:p>
    <w:p w:rsidR="00415B7F" w:rsidRPr="009C7BF2" w:rsidRDefault="00415B7F" w:rsidP="009C7BF2">
      <w:pPr>
        <w:spacing w:line="240" w:lineRule="auto"/>
        <w:rPr>
          <w:sz w:val="24"/>
        </w:rPr>
      </w:pPr>
    </w:p>
    <w:p w:rsidR="001D41BE" w:rsidRDefault="001D41BE">
      <w:pPr>
        <w:pStyle w:val="Heading2"/>
      </w:pPr>
      <w:r>
        <w:lastRenderedPageBreak/>
        <w:t>click-through rate</w:t>
      </w:r>
      <w:r w:rsidR="00076FA2">
        <w:t xml:space="preserve"> </w:t>
      </w:r>
      <w:r w:rsidR="004E0539">
        <w:t>(CTR)</w:t>
      </w:r>
      <w:r>
        <w:t xml:space="preserve"> estimation</w:t>
      </w:r>
    </w:p>
    <w:p w:rsidR="001D41BE" w:rsidRDefault="004E1E5E" w:rsidP="001D41BE">
      <w:pPr>
        <w:rPr>
          <w:sz w:val="24"/>
        </w:rPr>
      </w:pPr>
      <w:r>
        <w:rPr>
          <w:sz w:val="24"/>
        </w:rPr>
        <w:t xml:space="preserve">Without any prior </w:t>
      </w:r>
      <w:r w:rsidR="00345FEC">
        <w:rPr>
          <w:sz w:val="24"/>
        </w:rPr>
        <w:t xml:space="preserve">experience in advertising, I am purely making this estimation from personal experience. </w:t>
      </w:r>
    </w:p>
    <w:p w:rsidR="001875BF" w:rsidRPr="001875BF" w:rsidRDefault="00063082" w:rsidP="001875BF">
      <w:pPr>
        <w:rPr>
          <w:sz w:val="24"/>
        </w:rPr>
      </w:pPr>
      <w:r>
        <w:rPr>
          <w:sz w:val="24"/>
        </w:rPr>
        <w:t>After sometime after playi</w:t>
      </w:r>
      <w:r w:rsidR="00D73C40">
        <w:rPr>
          <w:sz w:val="24"/>
        </w:rPr>
        <w:t xml:space="preserve">ng with OpenTasks and kiip SDK, I do find this form of advertisement </w:t>
      </w:r>
      <w:r w:rsidR="00B96C4C">
        <w:rPr>
          <w:sz w:val="24"/>
        </w:rPr>
        <w:t>quite compelling for the following reasons:</w:t>
      </w:r>
    </w:p>
    <w:p w:rsidR="00B96C4C" w:rsidRDefault="00084E33" w:rsidP="008B7CA3">
      <w:pPr>
        <w:pStyle w:val="ListParagraph"/>
        <w:numPr>
          <w:ilvl w:val="0"/>
          <w:numId w:val="19"/>
        </w:numPr>
        <w:rPr>
          <w:sz w:val="24"/>
          <w:lang w:eastAsia="zh-CN"/>
        </w:rPr>
      </w:pPr>
      <w:r>
        <w:rPr>
          <w:sz w:val="24"/>
          <w:lang w:eastAsia="zh-CN"/>
        </w:rPr>
        <w:t xml:space="preserve">OpenTasks provides a clean user interface that lets user manage daily tasks and keep thing organized. </w:t>
      </w:r>
      <w:r w:rsidR="009F59CC">
        <w:rPr>
          <w:sz w:val="24"/>
          <w:lang w:eastAsia="zh-CN"/>
        </w:rPr>
        <w:t xml:space="preserve">When a task is completed, it feels good to </w:t>
      </w:r>
      <w:r w:rsidR="005D7A13">
        <w:rPr>
          <w:sz w:val="24"/>
          <w:lang w:eastAsia="zh-CN"/>
        </w:rPr>
        <w:t>get</w:t>
      </w:r>
      <w:r w:rsidR="009F59CC">
        <w:rPr>
          <w:sz w:val="24"/>
          <w:lang w:eastAsia="zh-CN"/>
        </w:rPr>
        <w:t xml:space="preserve"> it off the list. </w:t>
      </w:r>
      <w:r w:rsidR="00547411">
        <w:rPr>
          <w:sz w:val="24"/>
          <w:lang w:eastAsia="zh-CN"/>
        </w:rPr>
        <w:t>This is a moment when the user is feeling accomplished.</w:t>
      </w:r>
    </w:p>
    <w:p w:rsidR="005D7A13" w:rsidRDefault="00B624B5" w:rsidP="008B7CA3">
      <w:pPr>
        <w:pStyle w:val="ListParagraph"/>
        <w:numPr>
          <w:ilvl w:val="0"/>
          <w:numId w:val="19"/>
        </w:numPr>
        <w:rPr>
          <w:sz w:val="24"/>
          <w:lang w:eastAsia="zh-CN"/>
        </w:rPr>
      </w:pPr>
      <w:r>
        <w:rPr>
          <w:sz w:val="24"/>
          <w:lang w:eastAsia="zh-CN"/>
        </w:rPr>
        <w:t xml:space="preserve">As we know, </w:t>
      </w:r>
      <w:r w:rsidR="00680EE7">
        <w:rPr>
          <w:sz w:val="24"/>
          <w:lang w:eastAsia="zh-CN"/>
        </w:rPr>
        <w:t xml:space="preserve">one way to keep people motivated is to offer rewards. </w:t>
      </w:r>
      <w:r w:rsidR="00865C18">
        <w:rPr>
          <w:sz w:val="24"/>
          <w:lang w:eastAsia="zh-CN"/>
        </w:rPr>
        <w:t xml:space="preserve">This is when kiip SDK comes </w:t>
      </w:r>
      <w:r w:rsidR="00914E1C">
        <w:rPr>
          <w:sz w:val="24"/>
          <w:lang w:eastAsia="zh-CN"/>
        </w:rPr>
        <w:t>into</w:t>
      </w:r>
      <w:r w:rsidR="00865C18">
        <w:rPr>
          <w:sz w:val="24"/>
          <w:lang w:eastAsia="zh-CN"/>
        </w:rPr>
        <w:t xml:space="preserve"> play</w:t>
      </w:r>
      <w:r w:rsidR="00294D5C">
        <w:rPr>
          <w:sz w:val="24"/>
          <w:lang w:eastAsia="zh-CN"/>
        </w:rPr>
        <w:t>.</w:t>
      </w:r>
      <w:r w:rsidR="00D13AE2">
        <w:rPr>
          <w:sz w:val="24"/>
          <w:lang w:eastAsia="zh-CN"/>
        </w:rPr>
        <w:t xml:space="preserve"> </w:t>
      </w:r>
      <w:r w:rsidR="00FC6D1C">
        <w:rPr>
          <w:sz w:val="24"/>
          <w:lang w:eastAsia="zh-CN"/>
        </w:rPr>
        <w:t>When an ad appears at this moment, since my mood was just boosted up a little</w:t>
      </w:r>
      <w:r w:rsidR="00307F90">
        <w:rPr>
          <w:sz w:val="24"/>
          <w:lang w:eastAsia="zh-CN"/>
        </w:rPr>
        <w:t xml:space="preserve"> by completing a task</w:t>
      </w:r>
      <w:r w:rsidR="00FC6D1C">
        <w:rPr>
          <w:sz w:val="24"/>
          <w:lang w:eastAsia="zh-CN"/>
        </w:rPr>
        <w:t xml:space="preserve">, I’m less likely to feel annoyed </w:t>
      </w:r>
      <w:r w:rsidR="00DB4F7A">
        <w:rPr>
          <w:sz w:val="24"/>
          <w:lang w:eastAsia="zh-CN"/>
        </w:rPr>
        <w:t xml:space="preserve">by the ad. Moreover, the ad is not interrupting </w:t>
      </w:r>
      <w:r w:rsidR="00F91AC6">
        <w:rPr>
          <w:sz w:val="24"/>
          <w:lang w:eastAsia="zh-CN"/>
        </w:rPr>
        <w:t xml:space="preserve">an action </w:t>
      </w:r>
      <w:r w:rsidR="00DB4F7A">
        <w:rPr>
          <w:sz w:val="24"/>
          <w:lang w:eastAsia="zh-CN"/>
        </w:rPr>
        <w:t>in the app.</w:t>
      </w:r>
    </w:p>
    <w:p w:rsidR="006F56C8" w:rsidRDefault="00DC1BF0" w:rsidP="008B7CA3">
      <w:pPr>
        <w:pStyle w:val="ListParagraph"/>
        <w:numPr>
          <w:ilvl w:val="0"/>
          <w:numId w:val="19"/>
        </w:numPr>
        <w:rPr>
          <w:sz w:val="24"/>
          <w:lang w:eastAsia="zh-CN"/>
        </w:rPr>
      </w:pPr>
      <w:r>
        <w:rPr>
          <w:sz w:val="24"/>
          <w:lang w:eastAsia="zh-CN"/>
        </w:rPr>
        <w:t>To me, the content appear</w:t>
      </w:r>
      <w:r w:rsidR="003E2396">
        <w:rPr>
          <w:sz w:val="24"/>
          <w:lang w:eastAsia="zh-CN"/>
        </w:rPr>
        <w:t xml:space="preserve">s </w:t>
      </w:r>
      <w:r>
        <w:rPr>
          <w:sz w:val="24"/>
          <w:lang w:eastAsia="zh-CN"/>
        </w:rPr>
        <w:t>to be relevant and nature</w:t>
      </w:r>
      <w:r w:rsidR="00246DE2">
        <w:rPr>
          <w:sz w:val="24"/>
          <w:lang w:eastAsia="zh-CN"/>
        </w:rPr>
        <w:t>. It</w:t>
      </w:r>
      <w:r w:rsidR="006F56C8">
        <w:rPr>
          <w:sz w:val="24"/>
          <w:lang w:eastAsia="zh-CN"/>
        </w:rPr>
        <w:t xml:space="preserve"> could </w:t>
      </w:r>
      <w:r w:rsidR="00017EED">
        <w:rPr>
          <w:sz w:val="24"/>
          <w:lang w:eastAsia="zh-CN"/>
        </w:rPr>
        <w:t xml:space="preserve">be </w:t>
      </w:r>
      <w:r w:rsidR="006F56C8">
        <w:rPr>
          <w:sz w:val="24"/>
          <w:lang w:eastAsia="zh-CN"/>
        </w:rPr>
        <w:t>due to these reasons:</w:t>
      </w:r>
    </w:p>
    <w:p w:rsidR="006F56C8" w:rsidRDefault="006F56C8" w:rsidP="008B7CA3">
      <w:pPr>
        <w:pStyle w:val="ListParagraph"/>
        <w:numPr>
          <w:ilvl w:val="1"/>
          <w:numId w:val="19"/>
        </w:numPr>
        <w:rPr>
          <w:sz w:val="24"/>
          <w:lang w:eastAsia="zh-CN"/>
        </w:rPr>
      </w:pPr>
      <w:r>
        <w:rPr>
          <w:sz w:val="24"/>
          <w:lang w:eastAsia="zh-CN"/>
        </w:rPr>
        <w:t xml:space="preserve">Kiip </w:t>
      </w:r>
      <w:r w:rsidR="002072C0">
        <w:rPr>
          <w:sz w:val="24"/>
          <w:lang w:eastAsia="zh-CN"/>
        </w:rPr>
        <w:t xml:space="preserve">presents </w:t>
      </w:r>
      <w:r>
        <w:rPr>
          <w:sz w:val="24"/>
          <w:lang w:eastAsia="zh-CN"/>
        </w:rPr>
        <w:t>the ad</w:t>
      </w:r>
      <w:r w:rsidR="002072C0">
        <w:rPr>
          <w:sz w:val="24"/>
          <w:lang w:eastAsia="zh-CN"/>
        </w:rPr>
        <w:t>s</w:t>
      </w:r>
      <w:r>
        <w:rPr>
          <w:sz w:val="24"/>
          <w:lang w:eastAsia="zh-CN"/>
        </w:rPr>
        <w:t xml:space="preserve"> in a way tha</w:t>
      </w:r>
      <w:r w:rsidR="0036373C">
        <w:rPr>
          <w:sz w:val="24"/>
          <w:lang w:eastAsia="zh-CN"/>
        </w:rPr>
        <w:t xml:space="preserve">t blend </w:t>
      </w:r>
      <w:r>
        <w:rPr>
          <w:sz w:val="24"/>
          <w:lang w:eastAsia="zh-CN"/>
        </w:rPr>
        <w:t>well with the mobile app (it looks good</w:t>
      </w:r>
      <w:r w:rsidR="001412D4">
        <w:rPr>
          <w:sz w:val="24"/>
          <w:lang w:eastAsia="zh-CN"/>
        </w:rPr>
        <w:t xml:space="preserve"> and easy on the eyes</w:t>
      </w:r>
      <w:r>
        <w:rPr>
          <w:sz w:val="24"/>
          <w:lang w:eastAsia="zh-CN"/>
        </w:rPr>
        <w:t>)</w:t>
      </w:r>
      <w:r w:rsidR="002A3D73">
        <w:rPr>
          <w:sz w:val="24"/>
          <w:lang w:eastAsia="zh-CN"/>
        </w:rPr>
        <w:t>.</w:t>
      </w:r>
    </w:p>
    <w:p w:rsidR="00C24D5D" w:rsidRDefault="00C24D5D" w:rsidP="008B7CA3">
      <w:pPr>
        <w:pStyle w:val="ListParagraph"/>
        <w:numPr>
          <w:ilvl w:val="1"/>
          <w:numId w:val="19"/>
        </w:numPr>
        <w:rPr>
          <w:sz w:val="24"/>
          <w:lang w:eastAsia="zh-CN"/>
        </w:rPr>
      </w:pPr>
      <w:r>
        <w:rPr>
          <w:sz w:val="24"/>
          <w:lang w:eastAsia="zh-CN"/>
        </w:rPr>
        <w:t>The contents are relevant because I, as the developer, selec</w:t>
      </w:r>
      <w:r w:rsidR="004576F2">
        <w:rPr>
          <w:sz w:val="24"/>
          <w:lang w:eastAsia="zh-CN"/>
        </w:rPr>
        <w:t xml:space="preserve">ted the tags </w:t>
      </w:r>
      <w:r>
        <w:rPr>
          <w:sz w:val="24"/>
          <w:lang w:eastAsia="zh-CN"/>
        </w:rPr>
        <w:t xml:space="preserve">so relevant ads will </w:t>
      </w:r>
      <w:r w:rsidR="00B86999">
        <w:rPr>
          <w:sz w:val="24"/>
          <w:lang w:eastAsia="zh-CN"/>
        </w:rPr>
        <w:t>appear</w:t>
      </w:r>
      <w:r w:rsidR="002A3D73">
        <w:rPr>
          <w:sz w:val="24"/>
          <w:lang w:eastAsia="zh-CN"/>
        </w:rPr>
        <w:t>.</w:t>
      </w:r>
    </w:p>
    <w:p w:rsidR="00B86999" w:rsidRPr="00B86999" w:rsidRDefault="00B86999" w:rsidP="00B86999">
      <w:pPr>
        <w:rPr>
          <w:sz w:val="24"/>
        </w:rPr>
      </w:pPr>
      <w:r>
        <w:rPr>
          <w:sz w:val="24"/>
        </w:rPr>
        <w:t xml:space="preserve">Base on </w:t>
      </w:r>
      <w:r w:rsidR="00931728">
        <w:rPr>
          <w:sz w:val="24"/>
        </w:rPr>
        <w:t xml:space="preserve">reasons </w:t>
      </w:r>
      <w:r>
        <w:rPr>
          <w:sz w:val="24"/>
        </w:rPr>
        <w:t xml:space="preserve">above, </w:t>
      </w:r>
      <w:r w:rsidR="007C35CC">
        <w:rPr>
          <w:sz w:val="24"/>
        </w:rPr>
        <w:t xml:space="preserve">I </w:t>
      </w:r>
      <w:r w:rsidR="00ED6ADC">
        <w:rPr>
          <w:sz w:val="24"/>
        </w:rPr>
        <w:t>estimate</w:t>
      </w:r>
      <w:r w:rsidR="00571EA6">
        <w:rPr>
          <w:sz w:val="24"/>
        </w:rPr>
        <w:t>d</w:t>
      </w:r>
      <w:r w:rsidR="007C35CC">
        <w:rPr>
          <w:sz w:val="24"/>
        </w:rPr>
        <w:t xml:space="preserve"> there are </w:t>
      </w:r>
      <w:r w:rsidR="004332F6">
        <w:rPr>
          <w:sz w:val="24"/>
        </w:rPr>
        <w:t>5</w:t>
      </w:r>
      <w:r w:rsidR="007C35CC">
        <w:rPr>
          <w:sz w:val="24"/>
        </w:rPr>
        <w:t xml:space="preserve"> click per </w:t>
      </w:r>
      <w:r w:rsidR="004332F6">
        <w:rPr>
          <w:sz w:val="24"/>
        </w:rPr>
        <w:t>1000</w:t>
      </w:r>
      <w:r w:rsidR="006D0AEC">
        <w:rPr>
          <w:sz w:val="24"/>
        </w:rPr>
        <w:t xml:space="preserve"> impression, which results in a</w:t>
      </w:r>
      <w:r w:rsidR="00423B3E">
        <w:rPr>
          <w:sz w:val="24"/>
        </w:rPr>
        <w:t xml:space="preserve"> 0.5</w:t>
      </w:r>
      <w:r w:rsidR="005D4457">
        <w:rPr>
          <w:sz w:val="24"/>
        </w:rPr>
        <w:t>% CTR, which is quite optimal.</w:t>
      </w:r>
    </w:p>
    <w:sectPr w:rsidR="00B86999" w:rsidRPr="00B8699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5C89" w:rsidRDefault="002B5C89">
      <w:pPr>
        <w:spacing w:after="0" w:line="240" w:lineRule="auto"/>
      </w:pPr>
      <w:r>
        <w:separator/>
      </w:r>
    </w:p>
  </w:endnote>
  <w:endnote w:type="continuationSeparator" w:id="0">
    <w:p w:rsidR="002B5C89" w:rsidRDefault="002B5C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5C89" w:rsidRDefault="002B5C89">
      <w:pPr>
        <w:spacing w:after="0" w:line="240" w:lineRule="auto"/>
      </w:pPr>
      <w:r>
        <w:separator/>
      </w:r>
    </w:p>
  </w:footnote>
  <w:footnote w:type="continuationSeparator" w:id="0">
    <w:p w:rsidR="002B5C89" w:rsidRDefault="002B5C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E3876"/>
    <w:multiLevelType w:val="hybridMultilevel"/>
    <w:tmpl w:val="92A64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0238F"/>
    <w:multiLevelType w:val="hybridMultilevel"/>
    <w:tmpl w:val="43E4E840"/>
    <w:lvl w:ilvl="0" w:tplc="8EBA0916">
      <w:start w:val="3"/>
      <w:numFmt w:val="bullet"/>
      <w:lvlText w:val="-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052C0"/>
    <w:multiLevelType w:val="hybridMultilevel"/>
    <w:tmpl w:val="92AC5EB4"/>
    <w:lvl w:ilvl="0" w:tplc="13DAFBAC">
      <w:start w:val="3"/>
      <w:numFmt w:val="bullet"/>
      <w:lvlText w:val="-"/>
      <w:lvlJc w:val="left"/>
      <w:pPr>
        <w:ind w:left="720" w:hanging="360"/>
      </w:pPr>
      <w:rPr>
        <w:rFonts w:ascii="Corbel" w:eastAsiaTheme="majorEastAsia" w:hAnsi="Corbe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E0115"/>
    <w:multiLevelType w:val="hybridMultilevel"/>
    <w:tmpl w:val="FF62E614"/>
    <w:lvl w:ilvl="0" w:tplc="7862D926">
      <w:start w:val="3"/>
      <w:numFmt w:val="bullet"/>
      <w:lvlText w:val="-"/>
      <w:lvlJc w:val="left"/>
      <w:pPr>
        <w:ind w:left="720" w:hanging="360"/>
      </w:pPr>
      <w:rPr>
        <w:rFonts w:ascii="Corbel" w:eastAsiaTheme="majorEastAsia" w:hAnsi="Corbe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DB6CA8"/>
    <w:multiLevelType w:val="hybridMultilevel"/>
    <w:tmpl w:val="661CA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DD2ECB"/>
    <w:multiLevelType w:val="hybridMultilevel"/>
    <w:tmpl w:val="BBE00154"/>
    <w:lvl w:ilvl="0" w:tplc="0409000F">
      <w:start w:val="1"/>
      <w:numFmt w:val="decimal"/>
      <w:lvlText w:val="%1."/>
      <w:lvlJc w:val="lef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7" w15:restartNumberingAfterBreak="0">
    <w:nsid w:val="37F43DE8"/>
    <w:multiLevelType w:val="hybridMultilevel"/>
    <w:tmpl w:val="77581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5A79A1"/>
    <w:multiLevelType w:val="hybridMultilevel"/>
    <w:tmpl w:val="D842F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8C1E0F"/>
    <w:multiLevelType w:val="hybridMultilevel"/>
    <w:tmpl w:val="997CC090"/>
    <w:lvl w:ilvl="0" w:tplc="8EBA0916">
      <w:start w:val="3"/>
      <w:numFmt w:val="bullet"/>
      <w:lvlText w:val="-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D15437"/>
    <w:multiLevelType w:val="hybridMultilevel"/>
    <w:tmpl w:val="11344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30A31"/>
    <w:multiLevelType w:val="hybridMultilevel"/>
    <w:tmpl w:val="7E9467DE"/>
    <w:lvl w:ilvl="0" w:tplc="0436D01C">
      <w:start w:val="3"/>
      <w:numFmt w:val="bullet"/>
      <w:lvlText w:val="–"/>
      <w:lvlJc w:val="left"/>
      <w:pPr>
        <w:ind w:left="720" w:hanging="360"/>
      </w:pPr>
      <w:rPr>
        <w:rFonts w:ascii="Corbel" w:eastAsiaTheme="majorEastAsia" w:hAnsi="Corbe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A21E91"/>
    <w:multiLevelType w:val="hybridMultilevel"/>
    <w:tmpl w:val="99468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2672CC"/>
    <w:multiLevelType w:val="hybridMultilevel"/>
    <w:tmpl w:val="AE5E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0800FB"/>
    <w:multiLevelType w:val="hybridMultilevel"/>
    <w:tmpl w:val="C026099C"/>
    <w:lvl w:ilvl="0" w:tplc="8EBA0916">
      <w:start w:val="3"/>
      <w:numFmt w:val="bullet"/>
      <w:lvlText w:val="-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87423E"/>
    <w:multiLevelType w:val="multilevel"/>
    <w:tmpl w:val="07222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B606F2C"/>
    <w:multiLevelType w:val="hybridMultilevel"/>
    <w:tmpl w:val="5BF40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B37DC7"/>
    <w:multiLevelType w:val="hybridMultilevel"/>
    <w:tmpl w:val="26B0A84A"/>
    <w:lvl w:ilvl="0" w:tplc="0436D01C">
      <w:start w:val="3"/>
      <w:numFmt w:val="bullet"/>
      <w:lvlText w:val="–"/>
      <w:lvlJc w:val="left"/>
      <w:pPr>
        <w:ind w:left="720" w:hanging="360"/>
      </w:pPr>
      <w:rPr>
        <w:rFonts w:ascii="Corbel" w:eastAsiaTheme="majorEastAsia" w:hAnsi="Corbel" w:cstheme="maj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4"/>
  </w:num>
  <w:num w:numId="3">
    <w:abstractNumId w:val="14"/>
  </w:num>
  <w:num w:numId="4">
    <w:abstractNumId w:val="8"/>
  </w:num>
  <w:num w:numId="5">
    <w:abstractNumId w:val="12"/>
  </w:num>
  <w:num w:numId="6">
    <w:abstractNumId w:val="10"/>
  </w:num>
  <w:num w:numId="7">
    <w:abstractNumId w:val="13"/>
  </w:num>
  <w:num w:numId="8">
    <w:abstractNumId w:val="6"/>
  </w:num>
  <w:num w:numId="9">
    <w:abstractNumId w:val="7"/>
  </w:num>
  <w:num w:numId="10">
    <w:abstractNumId w:val="9"/>
  </w:num>
  <w:num w:numId="11">
    <w:abstractNumId w:val="1"/>
  </w:num>
  <w:num w:numId="12">
    <w:abstractNumId w:val="16"/>
  </w:num>
  <w:num w:numId="13">
    <w:abstractNumId w:val="3"/>
  </w:num>
  <w:num w:numId="14">
    <w:abstractNumId w:val="2"/>
  </w:num>
  <w:num w:numId="15">
    <w:abstractNumId w:val="11"/>
  </w:num>
  <w:num w:numId="16">
    <w:abstractNumId w:val="19"/>
  </w:num>
  <w:num w:numId="17">
    <w:abstractNumId w:val="17"/>
  </w:num>
  <w:num w:numId="18">
    <w:abstractNumId w:val="5"/>
  </w:num>
  <w:num w:numId="19">
    <w:abstractNumId w:val="0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3E90"/>
    <w:rsid w:val="00006D6E"/>
    <w:rsid w:val="00012D35"/>
    <w:rsid w:val="00013835"/>
    <w:rsid w:val="00017EED"/>
    <w:rsid w:val="00025AA6"/>
    <w:rsid w:val="00032703"/>
    <w:rsid w:val="00033878"/>
    <w:rsid w:val="00051F2C"/>
    <w:rsid w:val="00055ECE"/>
    <w:rsid w:val="00063082"/>
    <w:rsid w:val="00070436"/>
    <w:rsid w:val="00076FA2"/>
    <w:rsid w:val="00083D7D"/>
    <w:rsid w:val="00084E33"/>
    <w:rsid w:val="000907F6"/>
    <w:rsid w:val="00093727"/>
    <w:rsid w:val="00095F84"/>
    <w:rsid w:val="000A1F2C"/>
    <w:rsid w:val="000A6240"/>
    <w:rsid w:val="000A7EF2"/>
    <w:rsid w:val="000B3268"/>
    <w:rsid w:val="000B4BBF"/>
    <w:rsid w:val="000B4BE2"/>
    <w:rsid w:val="000D3E8E"/>
    <w:rsid w:val="000E04F4"/>
    <w:rsid w:val="000E0C0E"/>
    <w:rsid w:val="000F4E47"/>
    <w:rsid w:val="000F50BC"/>
    <w:rsid w:val="0010060C"/>
    <w:rsid w:val="001027B8"/>
    <w:rsid w:val="00104FC2"/>
    <w:rsid w:val="00105DA3"/>
    <w:rsid w:val="001073D2"/>
    <w:rsid w:val="00120C9A"/>
    <w:rsid w:val="00122629"/>
    <w:rsid w:val="001314BB"/>
    <w:rsid w:val="00131A88"/>
    <w:rsid w:val="001325E8"/>
    <w:rsid w:val="00136D14"/>
    <w:rsid w:val="00137A8C"/>
    <w:rsid w:val="00137BB9"/>
    <w:rsid w:val="00137C44"/>
    <w:rsid w:val="001412D4"/>
    <w:rsid w:val="00142CB5"/>
    <w:rsid w:val="00154250"/>
    <w:rsid w:val="001553DB"/>
    <w:rsid w:val="00157241"/>
    <w:rsid w:val="00186BE5"/>
    <w:rsid w:val="001875BF"/>
    <w:rsid w:val="001941C4"/>
    <w:rsid w:val="001945BF"/>
    <w:rsid w:val="001A7DDE"/>
    <w:rsid w:val="001B10B2"/>
    <w:rsid w:val="001B3200"/>
    <w:rsid w:val="001C5354"/>
    <w:rsid w:val="001C6BC6"/>
    <w:rsid w:val="001C724D"/>
    <w:rsid w:val="001C7E6F"/>
    <w:rsid w:val="001D41BE"/>
    <w:rsid w:val="001D7E92"/>
    <w:rsid w:val="001E0597"/>
    <w:rsid w:val="001E1178"/>
    <w:rsid w:val="001E4A8D"/>
    <w:rsid w:val="002023D3"/>
    <w:rsid w:val="00206B4E"/>
    <w:rsid w:val="002072C0"/>
    <w:rsid w:val="00224825"/>
    <w:rsid w:val="00224D60"/>
    <w:rsid w:val="00225789"/>
    <w:rsid w:val="00234B92"/>
    <w:rsid w:val="0023745B"/>
    <w:rsid w:val="00246DE2"/>
    <w:rsid w:val="00260761"/>
    <w:rsid w:val="0027731C"/>
    <w:rsid w:val="00285745"/>
    <w:rsid w:val="00286918"/>
    <w:rsid w:val="00294762"/>
    <w:rsid w:val="00294D5C"/>
    <w:rsid w:val="00295468"/>
    <w:rsid w:val="002A3D73"/>
    <w:rsid w:val="002B0C3E"/>
    <w:rsid w:val="002B38E1"/>
    <w:rsid w:val="002B4B6A"/>
    <w:rsid w:val="002B5C89"/>
    <w:rsid w:val="002C599C"/>
    <w:rsid w:val="002C7E96"/>
    <w:rsid w:val="002D7DC8"/>
    <w:rsid w:val="002E04F8"/>
    <w:rsid w:val="002E05DE"/>
    <w:rsid w:val="002E0C1B"/>
    <w:rsid w:val="002F3503"/>
    <w:rsid w:val="0030655F"/>
    <w:rsid w:val="00306F37"/>
    <w:rsid w:val="00307F90"/>
    <w:rsid w:val="0032262B"/>
    <w:rsid w:val="003343EF"/>
    <w:rsid w:val="00342B4A"/>
    <w:rsid w:val="00345FEC"/>
    <w:rsid w:val="00350C31"/>
    <w:rsid w:val="003531CD"/>
    <w:rsid w:val="00354467"/>
    <w:rsid w:val="003565AC"/>
    <w:rsid w:val="00357496"/>
    <w:rsid w:val="0036373C"/>
    <w:rsid w:val="0037789C"/>
    <w:rsid w:val="00380946"/>
    <w:rsid w:val="003864D5"/>
    <w:rsid w:val="00392BCF"/>
    <w:rsid w:val="0039623E"/>
    <w:rsid w:val="003978C3"/>
    <w:rsid w:val="003A4482"/>
    <w:rsid w:val="003A4527"/>
    <w:rsid w:val="003A4FFE"/>
    <w:rsid w:val="003A5769"/>
    <w:rsid w:val="003D457F"/>
    <w:rsid w:val="003E2396"/>
    <w:rsid w:val="003E2D1D"/>
    <w:rsid w:val="003E5B52"/>
    <w:rsid w:val="0040261A"/>
    <w:rsid w:val="00402ADF"/>
    <w:rsid w:val="00414570"/>
    <w:rsid w:val="00415B7F"/>
    <w:rsid w:val="0042070F"/>
    <w:rsid w:val="00423B3E"/>
    <w:rsid w:val="00425969"/>
    <w:rsid w:val="004332F6"/>
    <w:rsid w:val="00435E8E"/>
    <w:rsid w:val="004408C7"/>
    <w:rsid w:val="004563CB"/>
    <w:rsid w:val="00457052"/>
    <w:rsid w:val="004576F2"/>
    <w:rsid w:val="004577C4"/>
    <w:rsid w:val="00461359"/>
    <w:rsid w:val="0046503B"/>
    <w:rsid w:val="004679BD"/>
    <w:rsid w:val="00472F4A"/>
    <w:rsid w:val="00481071"/>
    <w:rsid w:val="004848B1"/>
    <w:rsid w:val="00495C70"/>
    <w:rsid w:val="004A1946"/>
    <w:rsid w:val="004A4DA1"/>
    <w:rsid w:val="004B26D6"/>
    <w:rsid w:val="004E0539"/>
    <w:rsid w:val="004E1E5E"/>
    <w:rsid w:val="004E610C"/>
    <w:rsid w:val="004E7126"/>
    <w:rsid w:val="00504573"/>
    <w:rsid w:val="00504882"/>
    <w:rsid w:val="00507AF3"/>
    <w:rsid w:val="00515B2A"/>
    <w:rsid w:val="00533A32"/>
    <w:rsid w:val="00535339"/>
    <w:rsid w:val="00547411"/>
    <w:rsid w:val="00554E86"/>
    <w:rsid w:val="0056437D"/>
    <w:rsid w:val="00571EA6"/>
    <w:rsid w:val="00573681"/>
    <w:rsid w:val="00574839"/>
    <w:rsid w:val="005770CF"/>
    <w:rsid w:val="00581BD8"/>
    <w:rsid w:val="00586349"/>
    <w:rsid w:val="00587945"/>
    <w:rsid w:val="0059287C"/>
    <w:rsid w:val="005B2A9E"/>
    <w:rsid w:val="005B5C47"/>
    <w:rsid w:val="005C030C"/>
    <w:rsid w:val="005C4E26"/>
    <w:rsid w:val="005C5D83"/>
    <w:rsid w:val="005D09FC"/>
    <w:rsid w:val="005D404E"/>
    <w:rsid w:val="005D4457"/>
    <w:rsid w:val="005D530F"/>
    <w:rsid w:val="005D7A13"/>
    <w:rsid w:val="005E44A9"/>
    <w:rsid w:val="005E5F63"/>
    <w:rsid w:val="005E7B3F"/>
    <w:rsid w:val="005F62A2"/>
    <w:rsid w:val="00600E21"/>
    <w:rsid w:val="00601B7B"/>
    <w:rsid w:val="00605EE1"/>
    <w:rsid w:val="006123FF"/>
    <w:rsid w:val="00624560"/>
    <w:rsid w:val="00641377"/>
    <w:rsid w:val="0064336A"/>
    <w:rsid w:val="00647C74"/>
    <w:rsid w:val="00651526"/>
    <w:rsid w:val="00653E90"/>
    <w:rsid w:val="00673AB4"/>
    <w:rsid w:val="00675D54"/>
    <w:rsid w:val="00680EE7"/>
    <w:rsid w:val="006814E0"/>
    <w:rsid w:val="00691F13"/>
    <w:rsid w:val="00695928"/>
    <w:rsid w:val="006A1814"/>
    <w:rsid w:val="006A1ED0"/>
    <w:rsid w:val="006A5968"/>
    <w:rsid w:val="006A6B49"/>
    <w:rsid w:val="006B02B1"/>
    <w:rsid w:val="006D0AEC"/>
    <w:rsid w:val="006D2349"/>
    <w:rsid w:val="006D350E"/>
    <w:rsid w:val="006D58EB"/>
    <w:rsid w:val="006E1165"/>
    <w:rsid w:val="006E4CA3"/>
    <w:rsid w:val="006E593C"/>
    <w:rsid w:val="006F56C8"/>
    <w:rsid w:val="006F7D09"/>
    <w:rsid w:val="00700196"/>
    <w:rsid w:val="00705087"/>
    <w:rsid w:val="0070533F"/>
    <w:rsid w:val="00714F62"/>
    <w:rsid w:val="0071584F"/>
    <w:rsid w:val="00730D08"/>
    <w:rsid w:val="00735CC8"/>
    <w:rsid w:val="0074229E"/>
    <w:rsid w:val="00752CE0"/>
    <w:rsid w:val="00753A46"/>
    <w:rsid w:val="00755AF6"/>
    <w:rsid w:val="00756DD1"/>
    <w:rsid w:val="00757F00"/>
    <w:rsid w:val="00760923"/>
    <w:rsid w:val="0076719C"/>
    <w:rsid w:val="00786B04"/>
    <w:rsid w:val="007A75F6"/>
    <w:rsid w:val="007B1A70"/>
    <w:rsid w:val="007B2316"/>
    <w:rsid w:val="007B3F38"/>
    <w:rsid w:val="007C3510"/>
    <w:rsid w:val="007C35CC"/>
    <w:rsid w:val="007D05B2"/>
    <w:rsid w:val="007D5633"/>
    <w:rsid w:val="007D5E57"/>
    <w:rsid w:val="007E1984"/>
    <w:rsid w:val="007E5D85"/>
    <w:rsid w:val="007E69AE"/>
    <w:rsid w:val="007E710E"/>
    <w:rsid w:val="007F3023"/>
    <w:rsid w:val="007F3C4C"/>
    <w:rsid w:val="008024E2"/>
    <w:rsid w:val="00804B6D"/>
    <w:rsid w:val="00807F74"/>
    <w:rsid w:val="00810D07"/>
    <w:rsid w:val="008138BF"/>
    <w:rsid w:val="008150E1"/>
    <w:rsid w:val="00820B93"/>
    <w:rsid w:val="00826FAC"/>
    <w:rsid w:val="00840766"/>
    <w:rsid w:val="00843390"/>
    <w:rsid w:val="00854534"/>
    <w:rsid w:val="008643A0"/>
    <w:rsid w:val="00865C18"/>
    <w:rsid w:val="00874739"/>
    <w:rsid w:val="0087766E"/>
    <w:rsid w:val="008939D6"/>
    <w:rsid w:val="008A0E0E"/>
    <w:rsid w:val="008B7CA3"/>
    <w:rsid w:val="008C3973"/>
    <w:rsid w:val="008C50BE"/>
    <w:rsid w:val="008D0D84"/>
    <w:rsid w:val="008D2C2C"/>
    <w:rsid w:val="008D70F8"/>
    <w:rsid w:val="008E2B9D"/>
    <w:rsid w:val="008F00AF"/>
    <w:rsid w:val="008F5D97"/>
    <w:rsid w:val="008F7838"/>
    <w:rsid w:val="00914E1C"/>
    <w:rsid w:val="009150E5"/>
    <w:rsid w:val="00922461"/>
    <w:rsid w:val="009302F8"/>
    <w:rsid w:val="00931728"/>
    <w:rsid w:val="00950560"/>
    <w:rsid w:val="00952630"/>
    <w:rsid w:val="00955A98"/>
    <w:rsid w:val="00955E17"/>
    <w:rsid w:val="00966EE0"/>
    <w:rsid w:val="00966FE5"/>
    <w:rsid w:val="00974E89"/>
    <w:rsid w:val="009A4462"/>
    <w:rsid w:val="009B21F6"/>
    <w:rsid w:val="009B2962"/>
    <w:rsid w:val="009B33B3"/>
    <w:rsid w:val="009C0ABA"/>
    <w:rsid w:val="009C7BF2"/>
    <w:rsid w:val="009D1B32"/>
    <w:rsid w:val="009D2000"/>
    <w:rsid w:val="009E0CB1"/>
    <w:rsid w:val="009E3341"/>
    <w:rsid w:val="009E4B5C"/>
    <w:rsid w:val="009E52F1"/>
    <w:rsid w:val="009E595F"/>
    <w:rsid w:val="009F59CC"/>
    <w:rsid w:val="00A03CA1"/>
    <w:rsid w:val="00A122B5"/>
    <w:rsid w:val="00A14B9F"/>
    <w:rsid w:val="00A22E2E"/>
    <w:rsid w:val="00A41807"/>
    <w:rsid w:val="00A551B4"/>
    <w:rsid w:val="00A67AF0"/>
    <w:rsid w:val="00A74B53"/>
    <w:rsid w:val="00A80A18"/>
    <w:rsid w:val="00A80A72"/>
    <w:rsid w:val="00AB264E"/>
    <w:rsid w:val="00AB4775"/>
    <w:rsid w:val="00AD2AF6"/>
    <w:rsid w:val="00AE004F"/>
    <w:rsid w:val="00B11555"/>
    <w:rsid w:val="00B31B4E"/>
    <w:rsid w:val="00B366A4"/>
    <w:rsid w:val="00B36E62"/>
    <w:rsid w:val="00B42474"/>
    <w:rsid w:val="00B46B57"/>
    <w:rsid w:val="00B539E3"/>
    <w:rsid w:val="00B544B6"/>
    <w:rsid w:val="00B572D1"/>
    <w:rsid w:val="00B624B5"/>
    <w:rsid w:val="00B65A6E"/>
    <w:rsid w:val="00B710A2"/>
    <w:rsid w:val="00B80659"/>
    <w:rsid w:val="00B822C2"/>
    <w:rsid w:val="00B844B1"/>
    <w:rsid w:val="00B86999"/>
    <w:rsid w:val="00B93EB8"/>
    <w:rsid w:val="00B96C4C"/>
    <w:rsid w:val="00BA5DFD"/>
    <w:rsid w:val="00BB332B"/>
    <w:rsid w:val="00BB4BF2"/>
    <w:rsid w:val="00BC627F"/>
    <w:rsid w:val="00BE45DA"/>
    <w:rsid w:val="00BE6FEF"/>
    <w:rsid w:val="00BF007F"/>
    <w:rsid w:val="00BF2554"/>
    <w:rsid w:val="00BF3EE3"/>
    <w:rsid w:val="00BF452F"/>
    <w:rsid w:val="00BF6B66"/>
    <w:rsid w:val="00C01B87"/>
    <w:rsid w:val="00C04C01"/>
    <w:rsid w:val="00C12E8D"/>
    <w:rsid w:val="00C157AD"/>
    <w:rsid w:val="00C16A9E"/>
    <w:rsid w:val="00C24D5D"/>
    <w:rsid w:val="00C24E34"/>
    <w:rsid w:val="00C42772"/>
    <w:rsid w:val="00C54F2A"/>
    <w:rsid w:val="00C55667"/>
    <w:rsid w:val="00C62054"/>
    <w:rsid w:val="00C62693"/>
    <w:rsid w:val="00C72531"/>
    <w:rsid w:val="00C847D5"/>
    <w:rsid w:val="00C94D4C"/>
    <w:rsid w:val="00CA369D"/>
    <w:rsid w:val="00CB68FE"/>
    <w:rsid w:val="00CC3E68"/>
    <w:rsid w:val="00CE0CC7"/>
    <w:rsid w:val="00CE35F1"/>
    <w:rsid w:val="00CF4B0B"/>
    <w:rsid w:val="00D002FC"/>
    <w:rsid w:val="00D13AE2"/>
    <w:rsid w:val="00D15950"/>
    <w:rsid w:val="00D248B2"/>
    <w:rsid w:val="00D305DA"/>
    <w:rsid w:val="00D327C6"/>
    <w:rsid w:val="00D32CFE"/>
    <w:rsid w:val="00D4167F"/>
    <w:rsid w:val="00D4688C"/>
    <w:rsid w:val="00D46DA8"/>
    <w:rsid w:val="00D54D62"/>
    <w:rsid w:val="00D57349"/>
    <w:rsid w:val="00D6319E"/>
    <w:rsid w:val="00D662FA"/>
    <w:rsid w:val="00D73C40"/>
    <w:rsid w:val="00D83E35"/>
    <w:rsid w:val="00D85957"/>
    <w:rsid w:val="00D877FC"/>
    <w:rsid w:val="00D960F4"/>
    <w:rsid w:val="00DA0838"/>
    <w:rsid w:val="00DA15AA"/>
    <w:rsid w:val="00DA34F0"/>
    <w:rsid w:val="00DB3118"/>
    <w:rsid w:val="00DB4F7A"/>
    <w:rsid w:val="00DB75ED"/>
    <w:rsid w:val="00DC1BF0"/>
    <w:rsid w:val="00DC59D7"/>
    <w:rsid w:val="00DD69C0"/>
    <w:rsid w:val="00DE1191"/>
    <w:rsid w:val="00DE7E86"/>
    <w:rsid w:val="00DF15F7"/>
    <w:rsid w:val="00DF652C"/>
    <w:rsid w:val="00E05361"/>
    <w:rsid w:val="00E14D8F"/>
    <w:rsid w:val="00E17D10"/>
    <w:rsid w:val="00E212D2"/>
    <w:rsid w:val="00E21A34"/>
    <w:rsid w:val="00E27BED"/>
    <w:rsid w:val="00E3430B"/>
    <w:rsid w:val="00E36C67"/>
    <w:rsid w:val="00E42397"/>
    <w:rsid w:val="00E434B0"/>
    <w:rsid w:val="00E4468F"/>
    <w:rsid w:val="00E46570"/>
    <w:rsid w:val="00E5152B"/>
    <w:rsid w:val="00E51F3F"/>
    <w:rsid w:val="00E5550A"/>
    <w:rsid w:val="00E60AF4"/>
    <w:rsid w:val="00E717CD"/>
    <w:rsid w:val="00E73743"/>
    <w:rsid w:val="00E7524F"/>
    <w:rsid w:val="00E90983"/>
    <w:rsid w:val="00E914C5"/>
    <w:rsid w:val="00E9650C"/>
    <w:rsid w:val="00EA1E01"/>
    <w:rsid w:val="00EA6470"/>
    <w:rsid w:val="00EC037D"/>
    <w:rsid w:val="00EC204B"/>
    <w:rsid w:val="00ED4863"/>
    <w:rsid w:val="00ED5D7C"/>
    <w:rsid w:val="00ED6ADC"/>
    <w:rsid w:val="00EE0A82"/>
    <w:rsid w:val="00EE2F84"/>
    <w:rsid w:val="00EF1EA0"/>
    <w:rsid w:val="00EF59D6"/>
    <w:rsid w:val="00F067D5"/>
    <w:rsid w:val="00F07E0D"/>
    <w:rsid w:val="00F112D4"/>
    <w:rsid w:val="00F145C6"/>
    <w:rsid w:val="00F14D79"/>
    <w:rsid w:val="00F310F4"/>
    <w:rsid w:val="00F364C2"/>
    <w:rsid w:val="00F404D9"/>
    <w:rsid w:val="00F47636"/>
    <w:rsid w:val="00F51361"/>
    <w:rsid w:val="00F547D1"/>
    <w:rsid w:val="00F74091"/>
    <w:rsid w:val="00F76788"/>
    <w:rsid w:val="00F81D70"/>
    <w:rsid w:val="00F91AC6"/>
    <w:rsid w:val="00FA1AF5"/>
    <w:rsid w:val="00FA1B6D"/>
    <w:rsid w:val="00FA2CA5"/>
    <w:rsid w:val="00FA5C83"/>
    <w:rsid w:val="00FB4D6F"/>
    <w:rsid w:val="00FB57AB"/>
    <w:rsid w:val="00FB7792"/>
    <w:rsid w:val="00FC3675"/>
    <w:rsid w:val="00FC3F90"/>
    <w:rsid w:val="00FC592A"/>
    <w:rsid w:val="00FC6D1C"/>
    <w:rsid w:val="00FF0A8D"/>
    <w:rsid w:val="00FF0D3A"/>
    <w:rsid w:val="00FF4ECC"/>
    <w:rsid w:val="00FF551B"/>
    <w:rsid w:val="00FF7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C5CF2DD-1E1F-4905-B0A6-CFB8EF942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pBdr>
        <w:top w:val="single" w:sz="24" w:space="0" w:color="099BDD" w:themeColor="text2"/>
        <w:left w:val="single" w:sz="24" w:space="0" w:color="099BDD" w:themeColor="text2"/>
        <w:bottom w:val="single" w:sz="24" w:space="0" w:color="099BDD" w:themeColor="text2"/>
        <w:right w:val="single" w:sz="24" w:space="0" w:color="099BDD" w:themeColor="text2"/>
      </w:pBdr>
      <w:shd w:val="clear" w:color="auto" w:fill="099BDD" w:themeFill="text2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99BDD" w:themeFill="text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0"/>
    </w:pPr>
    <w:rPr>
      <w:rFonts w:asciiTheme="majorHAnsi" w:eastAsiaTheme="majorEastAsia" w:hAnsiTheme="majorHAnsi" w:cstheme="majorBidi"/>
      <w:caps/>
      <w:color w:val="099BDD" w:themeColor="text2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099BDD" w:themeColor="text2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after="500" w:line="240" w:lineRule="auto"/>
    </w:pPr>
    <w:rPr>
      <w:caps/>
      <w:color w:val="757575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Pr>
      <w:caps/>
      <w:color w:val="757575" w:themeColor="text1" w:themeTint="A6"/>
      <w:spacing w:val="10"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SubtleReference">
    <w:name w:val="Subtle Reference"/>
    <w:uiPriority w:val="31"/>
    <w:qFormat/>
    <w:rPr>
      <w:b w:val="0"/>
      <w:bCs w:val="0"/>
      <w:color w:val="099BDD" w:themeColor="text2"/>
    </w:rPr>
  </w:style>
  <w:style w:type="character" w:styleId="SubtleEmphasis">
    <w:name w:val="Subtle Emphasis"/>
    <w:uiPriority w:val="19"/>
    <w:qFormat/>
    <w:rPr>
      <w:i/>
      <w:iCs/>
      <w:color w:val="044D6E" w:themeColor="text2" w:themeShade="80"/>
    </w:rPr>
  </w:style>
  <w:style w:type="character" w:styleId="Emphasis">
    <w:name w:val="Emphasis"/>
    <w:uiPriority w:val="20"/>
    <w:qFormat/>
    <w:rPr>
      <w:caps/>
      <w:color w:val="auto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1080" w:right="1080"/>
      <w:jc w:val="center"/>
    </w:pPr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sz w:val="24"/>
      <w:szCs w:val="24"/>
    </w:rPr>
  </w:style>
  <w:style w:type="character" w:styleId="IntenseEmphasis">
    <w:name w:val="Intense Emphasis"/>
    <w:uiPriority w:val="21"/>
    <w:qFormat/>
    <w:rPr>
      <w:b/>
      <w:bCs/>
      <w:caps/>
      <w:color w:val="044D6E" w:themeColor="text2" w:themeShade="80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spacing w:before="240" w:after="240" w:line="240" w:lineRule="auto"/>
      <w:ind w:left="1080" w:right="1080"/>
      <w:jc w:val="center"/>
    </w:pPr>
    <w:rPr>
      <w:color w:val="099BDD" w:themeColor="text2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099BDD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aps/>
      <w:spacing w:val="10"/>
      <w:sz w:val="18"/>
      <w:szCs w:val="18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character" w:styleId="BookTitle">
    <w:name w:val="Book Title"/>
    <w:uiPriority w:val="33"/>
    <w:qFormat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color w:val="0673A5" w:themeColor="text2" w:themeShade="BF"/>
      <w:sz w:val="16"/>
      <w:szCs w:val="16"/>
    </w:rPr>
  </w:style>
  <w:style w:type="character" w:styleId="IntenseReference">
    <w:name w:val="Intense Reference"/>
    <w:uiPriority w:val="32"/>
    <w:qFormat/>
    <w:rPr>
      <w:b w:val="0"/>
      <w:bCs w:val="0"/>
      <w:i/>
      <w:iCs/>
      <w:caps/>
      <w:color w:val="099BDD" w:themeColor="text2"/>
    </w:rPr>
  </w:style>
  <w:style w:type="character" w:customStyle="1" w:styleId="NoSpacingChar">
    <w:name w:val="No Spacing Char"/>
    <w:basedOn w:val="DefaultParagraphFont"/>
    <w:link w:val="NoSpacing"/>
    <w:uiPriority w:val="1"/>
  </w:style>
  <w:style w:type="character" w:styleId="Strong">
    <w:name w:val="Strong"/>
    <w:uiPriority w:val="22"/>
    <w:qFormat/>
    <w:rPr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F2554"/>
    <w:rPr>
      <w:color w:val="005DBA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06B4E"/>
    <w:rPr>
      <w:color w:val="6C606A" w:themeColor="followedHyperlink"/>
      <w:u w:val="single"/>
    </w:rPr>
  </w:style>
  <w:style w:type="character" w:customStyle="1" w:styleId="ircho">
    <w:name w:val="irc_ho"/>
    <w:basedOn w:val="DefaultParagraphFont"/>
    <w:rsid w:val="003A4527"/>
  </w:style>
  <w:style w:type="character" w:customStyle="1" w:styleId="il">
    <w:name w:val="il"/>
    <w:basedOn w:val="DefaultParagraphFont"/>
    <w:rsid w:val="001941C4"/>
  </w:style>
  <w:style w:type="character" w:customStyle="1" w:styleId="apple-converted-space">
    <w:name w:val="apple-converted-space"/>
    <w:basedOn w:val="DefaultParagraphFont"/>
    <w:rsid w:val="001941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kiip.me/brands/" TargetMode="Externa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hyperlink" Target="http://www.cmo.com/articles/2014/10/17/kiip_cmo_com_intervi.html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://docs.kiip.me/en/sdk/" TargetMode="Externa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5" Type="http://schemas.openxmlformats.org/officeDocument/2006/relationships/settings" Target="settings.xml"/><Relationship Id="rId15" Type="http://schemas.openxmlformats.org/officeDocument/2006/relationships/hyperlink" Target="https://www.quora.com/What-is-the-average-CTR-on-Facebook-ads" TargetMode="External"/><Relationship Id="rId23" Type="http://schemas.openxmlformats.org/officeDocument/2006/relationships/image" Target="media/image9.png"/><Relationship Id="rId10" Type="http://schemas.openxmlformats.org/officeDocument/2006/relationships/hyperlink" Target="https://play.google.com/store/apps/details?id=org.dmfs.tasks" TargetMode="Externa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support.google.com/adwords/answer/2615875?hl=en" TargetMode="External"/><Relationship Id="rId22" Type="http://schemas.openxmlformats.org/officeDocument/2006/relationships/image" Target="media/image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lei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F9256F3-C8F5-4E1D-A37C-019F05DF5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1147</TotalTime>
  <Pages>9</Pages>
  <Words>1222</Words>
  <Characters>6967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yalei song</dc:creator>
  <cp:keywords/>
  <cp:lastModifiedBy>yalei song</cp:lastModifiedBy>
  <cp:revision>491</cp:revision>
  <cp:lastPrinted>2016-04-06T06:57:00Z</cp:lastPrinted>
  <dcterms:created xsi:type="dcterms:W3CDTF">2016-04-04T00:38:00Z</dcterms:created>
  <dcterms:modified xsi:type="dcterms:W3CDTF">2016-04-06T06:59:00Z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TC037499679991</vt:lpwstr>
  </property>
</Properties>
</file>